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EED1" w14:textId="5D659CA0" w:rsidR="00816216" w:rsidRPr="00C11FAE" w:rsidRDefault="00906362" w:rsidP="00C11FAE">
      <w:pPr>
        <w:pStyle w:val="Title"/>
        <w:spacing w:after="0"/>
        <w:rPr>
          <w:rFonts w:ascii="Nirmala UI Semilight" w:hAnsi="Nirmala UI Semilight" w:cs="Nirmala UI Semilight"/>
          <w:sz w:val="24"/>
          <w:szCs w:val="24"/>
        </w:rPr>
      </w:pPr>
      <w:r w:rsidRPr="00C11FAE">
        <w:rPr>
          <w:rFonts w:ascii="Nirmala UI Semilight" w:hAnsi="Nirmala UI Semilight" w:cs="Nirmala UI Semilight"/>
          <w:sz w:val="24"/>
          <w:szCs w:val="24"/>
        </w:rPr>
        <w:t xml:space="preserve">Zachary </w:t>
      </w:r>
      <w:r w:rsidR="0094789C" w:rsidRPr="00C11FAE">
        <w:rPr>
          <w:rFonts w:ascii="Nirmala UI Semilight" w:hAnsi="Nirmala UI Semilight" w:cs="Nirmala UI Semilight"/>
          <w:sz w:val="24"/>
          <w:szCs w:val="24"/>
        </w:rPr>
        <w:t xml:space="preserve">Samuel </w:t>
      </w:r>
      <w:r w:rsidRPr="00C11FAE">
        <w:rPr>
          <w:rFonts w:ascii="Nirmala UI Semilight" w:hAnsi="Nirmala UI Semilight" w:cs="Nirmala UI Semilight"/>
          <w:sz w:val="24"/>
          <w:szCs w:val="24"/>
        </w:rPr>
        <w:t>Allen</w:t>
      </w:r>
      <w:r w:rsidR="00D74316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2B8AEABB" w14:textId="0EE57854" w:rsidR="00D74316" w:rsidRPr="004D5D4B" w:rsidRDefault="00906362" w:rsidP="00C11FAE">
      <w:pPr>
        <w:spacing w:after="0"/>
        <w:contextualSpacing/>
        <w:rPr>
          <w:rFonts w:ascii="Nirmala UI Semilight" w:hAnsi="Nirmala UI Semilight" w:cs="Nirmala UI Semilight"/>
          <w:sz w:val="16"/>
          <w:szCs w:val="16"/>
        </w:rPr>
      </w:pPr>
      <w:r w:rsidRPr="004D5D4B">
        <w:rPr>
          <w:rFonts w:ascii="Nirmala UI Semilight" w:hAnsi="Nirmala UI Semilight" w:cs="Nirmala UI Semilight"/>
          <w:sz w:val="16"/>
          <w:szCs w:val="16"/>
        </w:rPr>
        <w:t>4314 Joyous View, Rex GA 30273</w:t>
      </w:r>
      <w:r w:rsidR="00141A4C" w:rsidRPr="004D5D4B">
        <w:rPr>
          <w:rFonts w:ascii="Nirmala UI Semilight" w:hAnsi="Nirmala UI Semilight" w:cs="Nirmala UI Semilight"/>
          <w:sz w:val="16"/>
          <w:szCs w:val="16"/>
        </w:rPr>
        <w:t> | </w:t>
      </w:r>
      <w:r w:rsidRPr="004D5D4B">
        <w:rPr>
          <w:rFonts w:ascii="Nirmala UI Semilight" w:hAnsi="Nirmala UI Semilight" w:cs="Nirmala UI Semilight"/>
          <w:sz w:val="16"/>
          <w:szCs w:val="16"/>
        </w:rPr>
        <w:t>770-696-3331</w:t>
      </w:r>
      <w:r w:rsidR="00141A4C" w:rsidRPr="004D5D4B">
        <w:rPr>
          <w:rFonts w:ascii="Nirmala UI Semilight" w:hAnsi="Nirmala UI Semilight" w:cs="Nirmala UI Semilight"/>
          <w:sz w:val="16"/>
          <w:szCs w:val="16"/>
        </w:rPr>
        <w:t> | </w:t>
      </w:r>
      <w:r w:rsidR="00363FFB" w:rsidRPr="004D5D4B">
        <w:rPr>
          <w:rFonts w:ascii="Nirmala UI Semilight" w:hAnsi="Nirmala UI Semilight" w:cs="Nirmala UI Semilight"/>
          <w:sz w:val="16"/>
          <w:szCs w:val="16"/>
        </w:rPr>
        <w:t>zacharysallen97@gmail.com</w:t>
      </w:r>
      <w:r w:rsidR="0019171F" w:rsidRPr="004D5D4B">
        <w:rPr>
          <w:rFonts w:ascii="Nirmala UI Semilight" w:hAnsi="Nirmala UI Semilight" w:cs="Nirmala UI Semilight"/>
          <w:sz w:val="16"/>
          <w:szCs w:val="16"/>
        </w:rPr>
        <w:t xml:space="preserve"> | linkedin.com/in/</w:t>
      </w:r>
      <w:proofErr w:type="spellStart"/>
      <w:r w:rsidR="0019171F" w:rsidRPr="004D5D4B">
        <w:rPr>
          <w:rFonts w:ascii="Nirmala UI Semilight" w:hAnsi="Nirmala UI Semilight" w:cs="Nirmala UI Semilight"/>
          <w:sz w:val="16"/>
          <w:szCs w:val="16"/>
        </w:rPr>
        <w:t>zachsallen</w:t>
      </w:r>
      <w:proofErr w:type="spellEnd"/>
      <w:r w:rsidR="00D74316">
        <w:rPr>
          <w:rFonts w:ascii="Nirmala UI Semilight" w:hAnsi="Nirmala UI Semilight" w:cs="Nirmala UI Semilight"/>
          <w:sz w:val="16"/>
          <w:szCs w:val="16"/>
        </w:rPr>
        <w:t xml:space="preserve"> | </w:t>
      </w:r>
      <w:r w:rsidR="00D74316" w:rsidRPr="00D74316">
        <w:rPr>
          <w:rFonts w:ascii="Nirmala UI Semilight" w:hAnsi="Nirmala UI Semilight" w:cs="Nirmala UI Semilight"/>
          <w:sz w:val="16"/>
          <w:szCs w:val="16"/>
        </w:rPr>
        <w:t>zachallen.myportfolio.com</w:t>
      </w:r>
    </w:p>
    <w:p w14:paraId="2AD0B746" w14:textId="77777777" w:rsidR="00667F04" w:rsidRPr="004D5D4B" w:rsidRDefault="00667F04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35805DE9" w14:textId="7FC464D4" w:rsidR="00A53D2F" w:rsidRPr="004D5D4B" w:rsidRDefault="00987C74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4D5D4B">
            <w:rPr>
              <w:rFonts w:ascii="Nirmala UI Semilight" w:hAnsi="Nirmala UI Semilight" w:cs="Nirmala UI Semilight"/>
              <w:sz w:val="18"/>
              <w:szCs w:val="18"/>
            </w:rPr>
            <w:t>Education</w:t>
          </w:r>
        </w:sdtContent>
      </w:sdt>
      <w:r w:rsidR="006B1E8F" w:rsidRPr="004D5D4B">
        <w:rPr>
          <w:rFonts w:ascii="Nirmala UI Semilight" w:hAnsi="Nirmala UI Semilight" w:cs="Nirmala UI Semilight"/>
          <w:sz w:val="18"/>
          <w:szCs w:val="18"/>
        </w:rPr>
        <w:t>-------------------------------------------------------------------------------------------------------------------------------</w:t>
      </w:r>
    </w:p>
    <w:p w14:paraId="430D1180" w14:textId="787C01EA" w:rsidR="00896D6F" w:rsidRPr="004D5D4B" w:rsidRDefault="00581860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Bachelor of Science</w:t>
      </w:r>
      <w:r w:rsidR="00CA1CE8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b/>
          <w:sz w:val="17"/>
          <w:szCs w:val="17"/>
        </w:rPr>
        <w:t>in</w:t>
      </w:r>
      <w:r w:rsidR="00CA1CE8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b/>
          <w:sz w:val="17"/>
          <w:szCs w:val="17"/>
        </w:rPr>
        <w:t>Computational Media</w:t>
      </w:r>
      <w:r w:rsidR="00B87256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| AUG 20, 2018 – </w:t>
      </w:r>
      <w:r w:rsidR="00CF789F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MAY 8, </w:t>
      </w:r>
      <w:proofErr w:type="gramStart"/>
      <w:r w:rsidR="00CF789F" w:rsidRPr="004D5D4B">
        <w:rPr>
          <w:rFonts w:ascii="Nirmala UI Semilight" w:hAnsi="Nirmala UI Semilight" w:cs="Nirmala UI Semilight"/>
          <w:b/>
          <w:sz w:val="17"/>
          <w:szCs w:val="17"/>
        </w:rPr>
        <w:t>202</w:t>
      </w:r>
      <w:r w:rsidR="00686644" w:rsidRPr="004D5D4B">
        <w:rPr>
          <w:rFonts w:ascii="Nirmala UI Semilight" w:hAnsi="Nirmala UI Semilight" w:cs="Nirmala UI Semilight"/>
          <w:b/>
          <w:sz w:val="17"/>
          <w:szCs w:val="17"/>
        </w:rPr>
        <w:t>1</w:t>
      </w:r>
      <w:proofErr w:type="gramEnd"/>
      <w:r w:rsidR="00B87256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| GEORGIA INSTITUTE OF TECHNOLOGY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0E153EAE" w:rsidR="000D467C" w:rsidRPr="00A00C6E" w:rsidRDefault="00947DED" w:rsidP="00A00C6E">
      <w:pPr>
        <w:pStyle w:val="Heading1"/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4D5D4B">
        <w:rPr>
          <w:rFonts w:ascii="Nirmala UI Semilight" w:hAnsi="Nirmala UI Semilight" w:cs="Nirmala UI Semilight"/>
          <w:sz w:val="18"/>
          <w:szCs w:val="18"/>
        </w:rPr>
        <w:t>Skills</w:t>
      </w:r>
      <w:r w:rsidR="006B1E8F" w:rsidRPr="004D5D4B">
        <w:rPr>
          <w:rFonts w:ascii="Nirmala UI Semilight" w:hAnsi="Nirmala UI Semilight" w:cs="Nirmala UI Semilight"/>
          <w:sz w:val="18"/>
          <w:szCs w:val="18"/>
        </w:rPr>
        <w:t>-------------------------------------------------------------------------------------------------------------------------------------</w:t>
      </w:r>
    </w:p>
    <w:p w14:paraId="3C643F88" w14:textId="76917D7E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Programming </w:t>
      </w:r>
      <w:r w:rsidR="00A5605A" w:rsidRPr="004D5D4B">
        <w:rPr>
          <w:rFonts w:ascii="Nirmala UI Semilight" w:hAnsi="Nirmala UI Semilight" w:cs="Nirmala UI Semilight"/>
          <w:b/>
          <w:bCs/>
          <w:sz w:val="17"/>
          <w:szCs w:val="17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5218BDAD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Android Studio, Unity, Maya, WordPress, Bootstrap</w:t>
      </w:r>
      <w:r w:rsidR="00773BA8" w:rsidRPr="004D5D4B">
        <w:rPr>
          <w:rFonts w:ascii="Nirmala UI Semilight" w:hAnsi="Nirmala UI Semilight" w:cs="Nirmala UI Semilight"/>
          <w:sz w:val="17"/>
          <w:szCs w:val="17"/>
        </w:rPr>
        <w:t>, Firebase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>, React</w:t>
      </w:r>
      <w:r w:rsidR="00F331BE">
        <w:rPr>
          <w:rFonts w:ascii="Nirmala UI Semilight" w:hAnsi="Nirmala UI Semilight" w:cs="Nirmala UI Semilight"/>
          <w:sz w:val="17"/>
          <w:szCs w:val="17"/>
        </w:rPr>
        <w:t>, Node.js</w:t>
      </w:r>
    </w:p>
    <w:p w14:paraId="5CCA22D9" w14:textId="01D2A592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Pr="004D5D4B">
        <w:rPr>
          <w:rFonts w:ascii="Nirmala UI Semilight" w:hAnsi="Nirmala UI Semilight" w:cs="Nirmala UI Semilight"/>
          <w:sz w:val="17"/>
          <w:szCs w:val="17"/>
        </w:rPr>
        <w:t>GIMP, Sony/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Magix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Design: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399B0C86" w:rsidR="00F5694E" w:rsidRPr="004D5D4B" w:rsidRDefault="00987C74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4D5D4B">
            <w:rPr>
              <w:rFonts w:ascii="Nirmala UI Semilight" w:hAnsi="Nirmala UI Semilight" w:cs="Nirmala UI Semilight"/>
              <w:sz w:val="18"/>
              <w:szCs w:val="18"/>
            </w:rPr>
            <w:t>Experience</w:t>
          </w:r>
        </w:sdtContent>
      </w:sdt>
      <w:r w:rsidR="006B1E8F" w:rsidRPr="004D5D4B">
        <w:rPr>
          <w:rFonts w:ascii="Nirmala UI Semilight" w:hAnsi="Nirmala UI Semilight" w:cs="Nirmala UI Semilight"/>
          <w:sz w:val="18"/>
          <w:szCs w:val="18"/>
        </w:rPr>
        <w:t>------------------------------------------------------------------------------------------------------------------------------</w:t>
      </w:r>
    </w:p>
    <w:p w14:paraId="17CB4CFC" w14:textId="1451ECA0" w:rsidR="008E05D7" w:rsidRPr="004D5D4B" w:rsidRDefault="008E05D7" w:rsidP="00C11FAE">
      <w:pPr>
        <w:pStyle w:val="Heading2"/>
        <w:spacing w:before="0"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Elavon</w:t>
      </w:r>
      <w:r w:rsidR="00E42DD7" w:rsidRPr="004D5D4B">
        <w:rPr>
          <w:rFonts w:ascii="Nirmala UI Semilight" w:hAnsi="Nirmala UI Semilight" w:cs="Nirmala UI Semilight"/>
          <w:sz w:val="17"/>
          <w:szCs w:val="17"/>
        </w:rPr>
        <w:t xml:space="preserve"> – Greenhouse Innovation lab</w:t>
      </w:r>
      <w:r w:rsidRPr="004D5D4B">
        <w:rPr>
          <w:rFonts w:ascii="Nirmala UI Semilight" w:hAnsi="Nirmala UI Semilight" w:cs="Nirmala UI Semilight"/>
          <w:sz w:val="17"/>
          <w:szCs w:val="17"/>
        </w:rPr>
        <w:t> | </w:t>
      </w:r>
      <w:r w:rsidR="00A425C2" w:rsidRPr="004D5D4B">
        <w:rPr>
          <w:rFonts w:ascii="Nirmala UI Semilight" w:hAnsi="Nirmala UI Semilight" w:cs="Nirmala UI Semilight"/>
          <w:sz w:val="17"/>
          <w:szCs w:val="17"/>
        </w:rPr>
        <w:t xml:space="preserve">Software innovation Intern | </w:t>
      </w:r>
      <w:r w:rsidRPr="004D5D4B">
        <w:rPr>
          <w:rFonts w:ascii="Nirmala UI Semilight" w:hAnsi="Nirmala UI Semilight" w:cs="Nirmala UI Semilight"/>
          <w:sz w:val="17"/>
          <w:szCs w:val="17"/>
        </w:rPr>
        <w:t>May 2019 – August 2019</w:t>
      </w:r>
    </w:p>
    <w:p w14:paraId="18FEDB97" w14:textId="4E2E5495" w:rsidR="008E05D7" w:rsidRPr="004D5D4B" w:rsidRDefault="008E05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design sprints to ideate</w:t>
      </w:r>
      <w:r w:rsidR="00362EED" w:rsidRPr="004D5D4B">
        <w:rPr>
          <w:rFonts w:ascii="Nirmala UI Semilight" w:hAnsi="Nirmala UI Semilight" w:cs="Nirmala UI Semilight"/>
          <w:sz w:val="17"/>
          <w:szCs w:val="17"/>
        </w:rPr>
        <w:t xml:space="preserve"> and prototype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>technology solutions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for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business challenges facing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Elavon and U.S. Bank.</w:t>
      </w:r>
    </w:p>
    <w:p w14:paraId="51BB44F9" w14:textId="23EA53F6" w:rsidR="008E05D7" w:rsidRDefault="003E788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Caravan, a 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progressive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mobil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>e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web-app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 (PWA)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geared towards open-market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vendors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and independent sellers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:  </w:t>
      </w:r>
      <w:hyperlink r:id="rId8" w:history="1">
        <w:r w:rsidR="00CA166D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6FA3BA76" w14:textId="19EAB7F2" w:rsidR="00A00C6E" w:rsidRPr="004D5D4B" w:rsidRDefault="00A00C6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446CC744" w14:textId="3788E60D" w:rsidR="008E05D7" w:rsidRPr="004D5D4B" w:rsidRDefault="00E42D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Presented </w:t>
      </w:r>
      <w:r w:rsidR="00474C75" w:rsidRPr="004D5D4B">
        <w:rPr>
          <w:rFonts w:ascii="Nirmala UI Semilight" w:hAnsi="Nirmala UI Semilight" w:cs="Nirmala UI Semilight"/>
          <w:sz w:val="17"/>
          <w:szCs w:val="17"/>
        </w:rPr>
        <w:t xml:space="preserve">Caravan and other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prototypes to senior leaders at Elavon through </w:t>
      </w:r>
      <w:r w:rsidR="00FB0A5C" w:rsidRPr="004D5D4B">
        <w:rPr>
          <w:rFonts w:ascii="Nirmala UI Semilight" w:hAnsi="Nirmala UI Semilight" w:cs="Nirmala UI Semilight"/>
          <w:sz w:val="17"/>
          <w:szCs w:val="17"/>
        </w:rPr>
        <w:t>WebEx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and in-person presentations.</w:t>
      </w:r>
    </w:p>
    <w:p w14:paraId="2464F45D" w14:textId="08285D37" w:rsidR="007A060E" w:rsidRPr="004D5D4B" w:rsidRDefault="007A060E" w:rsidP="00C11FAE">
      <w:pPr>
        <w:pStyle w:val="Heading2"/>
        <w:spacing w:before="0"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Motus Nova | </w:t>
      </w:r>
      <w:r w:rsidR="00A425C2" w:rsidRPr="004D5D4B">
        <w:rPr>
          <w:rFonts w:ascii="Nirmala UI Semilight" w:hAnsi="Nirmala UI Semilight" w:cs="Nirmala UI Semilight"/>
          <w:sz w:val="17"/>
          <w:szCs w:val="17"/>
        </w:rPr>
        <w:t xml:space="preserve">Intern | </w:t>
      </w:r>
      <w:r w:rsidRPr="004D5D4B">
        <w:rPr>
          <w:rFonts w:ascii="Nirmala UI Semilight" w:hAnsi="Nirmala UI Semilight" w:cs="Nirmala UI Semilight"/>
          <w:sz w:val="17"/>
          <w:szCs w:val="17"/>
        </w:rPr>
        <w:t>May 2020 – August 2020</w:t>
      </w:r>
    </w:p>
    <w:p w14:paraId="19EE4536" w14:textId="23691D82" w:rsidR="007A060E" w:rsidRPr="004D5D4B" w:rsidRDefault="009317AC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proofErr w:type="spellStart"/>
      <w:r w:rsidR="00F65507">
        <w:rPr>
          <w:rFonts w:ascii="Nirmala UI Semilight" w:hAnsi="Nirmala UI Semilight" w:cs="Nirmala UI Semilight"/>
          <w:sz w:val="17"/>
          <w:szCs w:val="17"/>
        </w:rPr>
        <w:t>Wordpress</w:t>
      </w:r>
      <w:proofErr w:type="spellEnd"/>
      <w:r w:rsidR="00F65507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>website</w:t>
      </w:r>
      <w:r w:rsidR="00EE6BB6" w:rsidRPr="004D5D4B">
        <w:rPr>
          <w:rFonts w:ascii="Nirmala UI Semilight" w:hAnsi="Nirmala UI Semilight" w:cs="Nirmala UI Semilight"/>
          <w:sz w:val="17"/>
          <w:szCs w:val="17"/>
        </w:rPr>
        <w:t>,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9BEE0AD" w14:textId="64E1AC53" w:rsidR="00691B52" w:rsidRPr="004D5D4B" w:rsidRDefault="0034522F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>U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I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of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and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improved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functionality </w:t>
      </w:r>
      <w:r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proofErr w:type="spellStart"/>
      <w:r w:rsidR="0034593A"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Manager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Electron app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component of the Motus Home </w:t>
      </w:r>
      <w:r w:rsidR="00576D14" w:rsidRPr="004D5D4B">
        <w:rPr>
          <w:rFonts w:ascii="Nirmala UI Semilight" w:hAnsi="Nirmala UI Semilight" w:cs="Nirmala UI Semilight"/>
          <w:sz w:val="17"/>
          <w:szCs w:val="17"/>
        </w:rPr>
        <w:t>Softwa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re</w:t>
      </w:r>
    </w:p>
    <w:p w14:paraId="7769255D" w14:textId="3AFA71A2" w:rsidR="008E05D7" w:rsidRDefault="00781138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Streamlined UI of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landing page and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redesigned 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graph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 elements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Motus Reports app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 made with Chart</w:t>
      </w:r>
      <w:r w:rsidRPr="004D5D4B">
        <w:rPr>
          <w:rFonts w:ascii="Nirmala UI Semilight" w:hAnsi="Nirmala UI Semilight" w:cs="Nirmala UI Semilight"/>
          <w:sz w:val="17"/>
          <w:szCs w:val="17"/>
        </w:rPr>
        <w:t>.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js</w:t>
      </w:r>
    </w:p>
    <w:p w14:paraId="0DD90AFB" w14:textId="326E18EC" w:rsidR="00325A42" w:rsidRPr="004D5D4B" w:rsidRDefault="00325A42" w:rsidP="00325A42">
      <w:pPr>
        <w:pStyle w:val="Heading2"/>
        <w:spacing w:before="0" w:after="0"/>
        <w:rPr>
          <w:rFonts w:ascii="Nirmala UI Semilight" w:hAnsi="Nirmala UI Semilight" w:cs="Nirmala UI Semilight"/>
          <w:sz w:val="17"/>
          <w:szCs w:val="17"/>
        </w:rPr>
      </w:pPr>
      <w:r>
        <w:rPr>
          <w:rFonts w:ascii="Nirmala UI Semilight" w:hAnsi="Nirmala UI Semilight" w:cs="Nirmala UI Semilight"/>
          <w:sz w:val="17"/>
          <w:szCs w:val="17"/>
        </w:rPr>
        <w:t>Incident IQ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| </w:t>
      </w:r>
      <w:r>
        <w:rPr>
          <w:rFonts w:ascii="Nirmala UI Semilight" w:hAnsi="Nirmala UI Semilight" w:cs="Nirmala UI Semilight"/>
          <w:sz w:val="17"/>
          <w:szCs w:val="17"/>
        </w:rPr>
        <w:t xml:space="preserve">Software Development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Intern | </w:t>
      </w:r>
      <w:r>
        <w:rPr>
          <w:rFonts w:ascii="Nirmala UI Semilight" w:hAnsi="Nirmala UI Semilight" w:cs="Nirmala UI Semilight"/>
          <w:sz w:val="17"/>
          <w:szCs w:val="17"/>
        </w:rPr>
        <w:t>June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202</w:t>
      </w:r>
      <w:r>
        <w:rPr>
          <w:rFonts w:ascii="Nirmala UI Semilight" w:hAnsi="Nirmala UI Semilight" w:cs="Nirmala UI Semilight"/>
          <w:sz w:val="17"/>
          <w:szCs w:val="17"/>
        </w:rPr>
        <w:t>1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– </w:t>
      </w:r>
      <w:r w:rsidR="00D32EDE">
        <w:rPr>
          <w:rFonts w:ascii="Nirmala UI Semilight" w:hAnsi="Nirmala UI Semilight" w:cs="Nirmala UI Semilight"/>
          <w:sz w:val="17"/>
          <w:szCs w:val="17"/>
        </w:rPr>
        <w:t>August 2021</w:t>
      </w:r>
    </w:p>
    <w:p w14:paraId="35144C8E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the existing Incident IQ website code base.</w:t>
      </w:r>
    </w:p>
    <w:p w14:paraId="66C9C657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Created new .NET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xUnit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testing suite for IIQ's new permissions system.</w:t>
      </w:r>
    </w:p>
    <w:p w14:paraId="2932E521" w14:textId="77777777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Added support for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subtickets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to the Incident IQ Angular mobile platform.</w:t>
      </w:r>
    </w:p>
    <w:p w14:paraId="6DBF42EB" w14:textId="250E1B1D" w:rsidR="00B5055D" w:rsidRPr="004D5D4B" w:rsidRDefault="00665497" w:rsidP="00325A42">
      <w:pPr>
        <w:pStyle w:val="Heading1"/>
        <w:spacing w:after="0"/>
        <w:rPr>
          <w:rFonts w:ascii="Nirmala UI Semilight" w:hAnsi="Nirmala UI Semilight" w:cs="Nirmala UI Semilight"/>
          <w:sz w:val="18"/>
          <w:szCs w:val="18"/>
        </w:rPr>
      </w:pPr>
      <w:r w:rsidRPr="004D5D4B">
        <w:rPr>
          <w:rFonts w:ascii="Nirmala UI Semilight" w:hAnsi="Nirmala UI Semilight" w:cs="Nirmala UI Semilight"/>
          <w:sz w:val="18"/>
          <w:szCs w:val="18"/>
        </w:rPr>
        <w:t>Projects---------------------------------------------------------------------------------------------------------------------------------</w:t>
      </w:r>
    </w:p>
    <w:p w14:paraId="69135774" w14:textId="156BCB85" w:rsidR="009472BE" w:rsidRPr="004D5D4B" w:rsidRDefault="009472BE" w:rsidP="00C11FAE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RISK @ GT | JANUARY 2019 – APRIL 2019</w:t>
      </w:r>
    </w:p>
    <w:p w14:paraId="0D097977" w14:textId="57C0977F" w:rsidR="003E788E" w:rsidRPr="004D5D4B" w:rsidRDefault="008B6FEF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3-6 player web application 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simulating the board game, Risk,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created in Scala, HTML, CSS, and Java</w:t>
      </w:r>
      <w:r w:rsidR="001C19BB" w:rsidRPr="004D5D4B">
        <w:rPr>
          <w:rFonts w:ascii="Nirmala UI Semilight" w:hAnsi="Nirmala UI Semilight" w:cs="Nirmala UI Semilight"/>
          <w:bCs/>
          <w:sz w:val="17"/>
          <w:szCs w:val="17"/>
        </w:rPr>
        <w:t>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cript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>.</w:t>
      </w:r>
    </w:p>
    <w:p w14:paraId="1280CDB0" w14:textId="750840F6" w:rsidR="00E76890" w:rsidRPr="00BA1F8A" w:rsidRDefault="00E76890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Responsible for app </w:t>
      </w:r>
      <w:proofErr w:type="gramStart"/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frontend:</w:t>
      </w:r>
      <w:proofErr w:type="gram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drew game map and wrote the JS functions corresponding to most game actions (select region, move to attack, defend, pass turn, </w:t>
      </w:r>
      <w:proofErr w:type="spellStart"/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etc</w:t>
      </w:r>
      <w:proofErr w:type="spellEnd"/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2A6C33E7" w14:textId="477C9DE4" w:rsidR="00BA1F8A" w:rsidRPr="00BA1F8A" w:rsidRDefault="00987C74" w:rsidP="00BA1F8A">
      <w:pPr>
        <w:pStyle w:val="ListParagraph"/>
        <w:numPr>
          <w:ilvl w:val="0"/>
          <w:numId w:val="12"/>
        </w:numPr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BA1F8A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BA1F8A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58B104C4" w14:textId="77777777" w:rsidR="00BA1F8A" w:rsidRPr="0077509A" w:rsidRDefault="00BA1F8A" w:rsidP="00BA1F8A">
      <w:pPr>
        <w:pStyle w:val="ListParagraph"/>
        <w:spacing w:after="0"/>
        <w:rPr>
          <w:rFonts w:ascii="Nirmala UI Semilight" w:hAnsi="Nirmala UI Semilight" w:cs="Nirmala UI Semilight"/>
          <w:b/>
          <w:sz w:val="17"/>
          <w:szCs w:val="17"/>
        </w:rPr>
      </w:pPr>
    </w:p>
    <w:p w14:paraId="4468DB2E" w14:textId="42AE389D" w:rsidR="009D43AF" w:rsidRPr="004D5D4B" w:rsidRDefault="0019171F" w:rsidP="009D43AF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BUFFALOGRO | NOVEMBER 2019 – DECEMBER 2019</w:t>
      </w:r>
    </w:p>
    <w:p w14:paraId="7DE2FFED" w14:textId="0A0F8732" w:rsidR="0019171F" w:rsidRPr="004D5D4B" w:rsidRDefault="0019171F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GameBoy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Advance </w:t>
      </w:r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pet-raising simulator and racing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game created in C with assets partially drawn in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Usenti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. </w:t>
      </w:r>
    </w:p>
    <w:p w14:paraId="08811685" w14:textId="5074BD46" w:rsidR="0019171F" w:rsidRPr="004D5D4B" w:rsidRDefault="00987C74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1" w:history="1">
        <w:r w:rsidR="00D647E1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9171F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30BEAE03" w14:textId="77777777" w:rsidR="0019171F" w:rsidRPr="004D5D4B" w:rsidRDefault="0019171F" w:rsidP="009D43AF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</w:p>
    <w:p w14:paraId="1E1C6BB1" w14:textId="37882A24" w:rsidR="005F050C" w:rsidRPr="004D5D4B" w:rsidRDefault="00535C07" w:rsidP="00C11FAE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HUMANATY</w:t>
      </w:r>
      <w:r w:rsidR="005F050C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</w:t>
      </w:r>
      <w:r w:rsidR="00380449" w:rsidRPr="004D5D4B">
        <w:rPr>
          <w:rFonts w:ascii="Nirmala UI Semilight" w:hAnsi="Nirmala UI Semilight" w:cs="Nirmala UI Semilight"/>
          <w:b/>
          <w:sz w:val="17"/>
          <w:szCs w:val="17"/>
        </w:rPr>
        <w:t>|</w:t>
      </w:r>
      <w:r w:rsidR="002A20FF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JUNIOR DESIGN PROJECT </w:t>
      </w:r>
      <w:r w:rsidR="005F050C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| </w:t>
      </w:r>
      <w:r w:rsidRPr="004D5D4B">
        <w:rPr>
          <w:rFonts w:ascii="Nirmala UI Semilight" w:hAnsi="Nirmala UI Semilight" w:cs="Nirmala UI Semilight"/>
          <w:b/>
          <w:sz w:val="17"/>
          <w:szCs w:val="17"/>
        </w:rPr>
        <w:t>AUGUST</w:t>
      </w:r>
      <w:r w:rsidR="005F050C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2019 – </w:t>
      </w:r>
      <w:r w:rsidR="007A060E" w:rsidRPr="004D5D4B">
        <w:rPr>
          <w:rFonts w:ascii="Nirmala UI Semilight" w:hAnsi="Nirmala UI Semilight" w:cs="Nirmala UI Semilight"/>
          <w:b/>
          <w:sz w:val="17"/>
          <w:szCs w:val="17"/>
        </w:rPr>
        <w:t>APRIL 2020</w:t>
      </w:r>
    </w:p>
    <w:p w14:paraId="6666E050" w14:textId="38EB8E1D" w:rsidR="005F050C" w:rsidRPr="004D5D4B" w:rsidRDefault="001C19BB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React front end with Express Node.js backend &amp; Cloud </w:t>
      </w:r>
      <w:proofErr w:type="spellStart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</w:t>
      </w:r>
      <w:r w:rsidR="003235FD" w:rsidRPr="004D5D4B">
        <w:rPr>
          <w:rFonts w:ascii="Nirmala UI Semilight" w:hAnsi="Nirmala UI Semilight" w:cs="Nirmala UI Semilight"/>
          <w:bCs/>
          <w:sz w:val="17"/>
          <w:szCs w:val="17"/>
        </w:rPr>
        <w:t>libraries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HTML5, CSS3, </w:t>
      </w:r>
      <w:proofErr w:type="spellStart"/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Javscript</w:t>
      </w:r>
      <w:proofErr w:type="spellEnd"/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j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Query.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3FB7BA83" w14:textId="2F66929E" w:rsidR="00B51FBC" w:rsidRPr="004D5D4B" w:rsidRDefault="00B51FBC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of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backend developer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created and managed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="00B50BD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wrote majority of middleware functions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in Express API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oversaw user account creation and sign-in processes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which implemented both Google Sign-in API and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</w:t>
      </w:r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areas of project, </w:t>
      </w:r>
      <w:proofErr w:type="gramStart"/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>i.e.</w:t>
      </w:r>
      <w:proofErr w:type="gramEnd"/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frontend and UI, user research, implementation of the Google Maps API, and project demoing.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62E4C22F" w14:textId="4E06D37D" w:rsidR="00A94343" w:rsidRPr="004D5D4B" w:rsidRDefault="00A94343" w:rsidP="00C11FAE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MODERN BATTLES VISUALIZATON | APRIL 2020</w:t>
      </w:r>
    </w:p>
    <w:p w14:paraId="3ABCFCFE" w14:textId="00200FD8" w:rsidR="00A94343" w:rsidRPr="004D5D4B" w:rsidRDefault="007C67C7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>n interactive data visualization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displaying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various aspects of battles grouped by war;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created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with HTML5, CSS, 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Tableau,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and the D3 JavaScript library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using a data set </w:t>
      </w:r>
      <w:r w:rsidR="00E4676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comprising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information on 660 battles fought from the years 1600 A.D. - 1973 A.D</w:t>
      </w:r>
    </w:p>
    <w:p w14:paraId="76EC4FA7" w14:textId="5D949F25" w:rsidR="00A94343" w:rsidRPr="004D5D4B" w:rsidRDefault="00987C74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2" w:history="1">
        <w:r w:rsidR="007C67C7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="00A9434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04080143" w14:textId="6F775C46" w:rsidR="000D63F6" w:rsidRPr="004D5D4B" w:rsidRDefault="000D63F6" w:rsidP="000D63F6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FLAGS OF EUROPE | MARCH 2021 - ARPIL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3FA6EA95" w:rsidR="000D63F6" w:rsidRPr="004D5D4B" w:rsidRDefault="00987C74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3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sectPr w:rsidR="000D63F6" w:rsidRPr="004D5D4B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24F2" w14:textId="77777777" w:rsidR="00987C74" w:rsidRDefault="00987C74">
      <w:pPr>
        <w:spacing w:after="0"/>
      </w:pPr>
      <w:r>
        <w:separator/>
      </w:r>
    </w:p>
  </w:endnote>
  <w:endnote w:type="continuationSeparator" w:id="0">
    <w:p w14:paraId="6BB28BB4" w14:textId="77777777" w:rsidR="00987C74" w:rsidRDefault="00987C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altName w:val="Nirmala UI Semilight"/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485D" w14:textId="77777777" w:rsidR="00987C74" w:rsidRDefault="00987C74">
      <w:pPr>
        <w:spacing w:after="0"/>
      </w:pPr>
      <w:r>
        <w:separator/>
      </w:r>
    </w:p>
  </w:footnote>
  <w:footnote w:type="continuationSeparator" w:id="0">
    <w:p w14:paraId="3A24B93E" w14:textId="77777777" w:rsidR="00987C74" w:rsidRDefault="00987C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80B54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93A38"/>
    <w:rsid w:val="002A20FF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A060E"/>
    <w:rsid w:val="007A0D70"/>
    <w:rsid w:val="007A13F8"/>
    <w:rsid w:val="007A4BB8"/>
    <w:rsid w:val="007A6D9A"/>
    <w:rsid w:val="007B75BF"/>
    <w:rsid w:val="007C1566"/>
    <w:rsid w:val="007C3962"/>
    <w:rsid w:val="007C67C7"/>
    <w:rsid w:val="007E0CF3"/>
    <w:rsid w:val="007E151A"/>
    <w:rsid w:val="007E2C99"/>
    <w:rsid w:val="00804261"/>
    <w:rsid w:val="00816216"/>
    <w:rsid w:val="0081730A"/>
    <w:rsid w:val="00817EAC"/>
    <w:rsid w:val="00820012"/>
    <w:rsid w:val="00821CE8"/>
    <w:rsid w:val="008528AE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9012B0"/>
    <w:rsid w:val="00902A63"/>
    <w:rsid w:val="00904D83"/>
    <w:rsid w:val="00905F23"/>
    <w:rsid w:val="00906362"/>
    <w:rsid w:val="009317AC"/>
    <w:rsid w:val="0094181B"/>
    <w:rsid w:val="009472BE"/>
    <w:rsid w:val="0094789C"/>
    <w:rsid w:val="00947DED"/>
    <w:rsid w:val="00952807"/>
    <w:rsid w:val="00955AFA"/>
    <w:rsid w:val="00956CF2"/>
    <w:rsid w:val="0097186B"/>
    <w:rsid w:val="00975C86"/>
    <w:rsid w:val="00987C74"/>
    <w:rsid w:val="009A0491"/>
    <w:rsid w:val="009B06AD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7478"/>
    <w:rsid w:val="00C474CA"/>
    <w:rsid w:val="00C522F6"/>
    <w:rsid w:val="00C61F8E"/>
    <w:rsid w:val="00C66C4A"/>
    <w:rsid w:val="00C7470E"/>
    <w:rsid w:val="00C75260"/>
    <w:rsid w:val="00C77AAF"/>
    <w:rsid w:val="00C82450"/>
    <w:rsid w:val="00CA166D"/>
    <w:rsid w:val="00CA1CE8"/>
    <w:rsid w:val="00CA4AE9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1E3"/>
    <w:rsid w:val="00D647E1"/>
    <w:rsid w:val="00D73C6B"/>
    <w:rsid w:val="00D74316"/>
    <w:rsid w:val="00D74CD6"/>
    <w:rsid w:val="00D756AA"/>
    <w:rsid w:val="00D75FEC"/>
    <w:rsid w:val="00D829C5"/>
    <w:rsid w:val="00D93433"/>
    <w:rsid w:val="00DA60DC"/>
    <w:rsid w:val="00DA7ED9"/>
    <w:rsid w:val="00DE6992"/>
    <w:rsid w:val="00DF3075"/>
    <w:rsid w:val="00DF666A"/>
    <w:rsid w:val="00E05A07"/>
    <w:rsid w:val="00E11255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C03D2"/>
    <w:rsid w:val="00EE6BB6"/>
    <w:rsid w:val="00EF6D44"/>
    <w:rsid w:val="00F03C2B"/>
    <w:rsid w:val="00F31229"/>
    <w:rsid w:val="00F331BE"/>
    <w:rsid w:val="00F4313C"/>
    <w:rsid w:val="00F51CD1"/>
    <w:rsid w:val="00F5694E"/>
    <w:rsid w:val="00F65507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-caravan.netlify.com/" TargetMode="External"/><Relationship Id="rId13" Type="http://schemas.openxmlformats.org/officeDocument/2006/relationships/hyperlink" Target="https://flags-of-europe-2021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ttleviz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adamia.itch.io/buffalogr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acAllen/CS2340Sp19Team14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tusnova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altName w:val="Nirmala UI Semilight"/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100C14"/>
    <w:rsid w:val="00131D7A"/>
    <w:rsid w:val="00200F8B"/>
    <w:rsid w:val="0026497B"/>
    <w:rsid w:val="002A3778"/>
    <w:rsid w:val="002D06D4"/>
    <w:rsid w:val="002D4225"/>
    <w:rsid w:val="003A64FB"/>
    <w:rsid w:val="004B7579"/>
    <w:rsid w:val="004F41E0"/>
    <w:rsid w:val="00561E44"/>
    <w:rsid w:val="005E5F97"/>
    <w:rsid w:val="006051E2"/>
    <w:rsid w:val="00652128"/>
    <w:rsid w:val="00680EC8"/>
    <w:rsid w:val="007044D5"/>
    <w:rsid w:val="00790C8A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22528"/>
    <w:rsid w:val="00DE3D31"/>
    <w:rsid w:val="00E60DAD"/>
    <w:rsid w:val="00E86255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22251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 Allen</cp:lastModifiedBy>
  <cp:revision>54</cp:revision>
  <cp:lastPrinted>2019-10-13T22:58:00Z</cp:lastPrinted>
  <dcterms:created xsi:type="dcterms:W3CDTF">2020-02-18T17:51:00Z</dcterms:created>
  <dcterms:modified xsi:type="dcterms:W3CDTF">2021-08-24T15:23:00Z</dcterms:modified>
  <cp:version/>
</cp:coreProperties>
</file>