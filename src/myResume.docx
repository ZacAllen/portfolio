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746" w14:textId="3CE0CD33" w:rsidR="00667F04" w:rsidRPr="007C32A9" w:rsidRDefault="007C32A9" w:rsidP="007C32A9">
      <w:pPr>
        <w:pStyle w:val="Heading1"/>
        <w:spacing w:before="0" w:after="0"/>
        <w:jc w:val="center"/>
        <w:rPr>
          <w:rFonts w:ascii="Lucida Bright" w:hAnsi="Lucida Bright" w:cs="Nirmala UI Semilight"/>
          <w:b w:val="0"/>
          <w:sz w:val="40"/>
          <w:szCs w:val="40"/>
        </w:rPr>
      </w:pPr>
      <w:r w:rsidRPr="007C32A9">
        <w:rPr>
          <w:rFonts w:ascii="Lucida Bright" w:hAnsi="Lucida Bright" w:cs="Nirmala UI Semilight"/>
          <w:b w:val="0"/>
          <w:sz w:val="40"/>
          <w:szCs w:val="40"/>
        </w:rPr>
        <w:t>Zachary Allen</w:t>
      </w:r>
    </w:p>
    <w:p w14:paraId="172CF87E" w14:textId="3BE73E27" w:rsidR="007C32A9" w:rsidRPr="007C32A9" w:rsidRDefault="007C32A9" w:rsidP="007C32A9">
      <w:pPr>
        <w:pStyle w:val="Heading1"/>
        <w:spacing w:before="0" w:after="0"/>
        <w:jc w:val="center"/>
        <w:rPr>
          <w:rFonts w:ascii="Nirmala UI Semilight" w:hAnsi="Nirmala UI Semilight" w:cs="Nirmala UI Semilight"/>
          <w:b w:val="0"/>
          <w:color w:val="000000"/>
          <w:sz w:val="22"/>
          <w:szCs w:val="22"/>
        </w:rPr>
      </w:pP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zacharysallen97@g</w:t>
      </w:r>
      <w:r w:rsidR="006A4C62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ma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il.com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770-696-3331 </w:t>
      </w:r>
      <w:r w:rsidR="00614FB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|</w:t>
      </w:r>
      <w:r w:rsidRPr="007C32A9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</w:t>
      </w:r>
      <w:r w:rsidRPr="00B22F89">
        <w:rPr>
          <w:rFonts w:ascii="Nirmala UI Semilight" w:hAnsi="Nirmala UI Semilight" w:cs="Nirmala UI Semilight"/>
          <w:b w:val="0"/>
          <w:color w:val="000000"/>
          <w:sz w:val="22"/>
          <w:szCs w:val="22"/>
          <w:u w:val="single"/>
        </w:rPr>
        <w:t>zachsallen.com</w:t>
      </w:r>
      <w:r w:rsid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 xml:space="preserve"> | </w:t>
      </w:r>
      <w:r w:rsidR="00CB715C" w:rsidRPr="00CB715C">
        <w:rPr>
          <w:rFonts w:ascii="Nirmala UI Semilight" w:hAnsi="Nirmala UI Semilight" w:cs="Nirmala UI Semilight"/>
          <w:b w:val="0"/>
          <w:color w:val="000000"/>
          <w:sz w:val="22"/>
          <w:szCs w:val="22"/>
        </w:rPr>
        <w:t>github.com/ZacAllen</w:t>
      </w:r>
    </w:p>
    <w:p w14:paraId="044AF21F" w14:textId="77777777" w:rsidR="007C32A9" w:rsidRPr="004D5D4B" w:rsidRDefault="007C32A9" w:rsidP="00C11FAE">
      <w:pPr>
        <w:pStyle w:val="Heading1"/>
        <w:spacing w:before="0" w:after="0"/>
        <w:rPr>
          <w:rFonts w:ascii="Nirmala UI Semilight" w:hAnsi="Nirmala UI Semilight" w:cs="Nirmala UI Semilight"/>
          <w:b w:val="0"/>
          <w:color w:val="000000"/>
          <w:sz w:val="16"/>
          <w:szCs w:val="16"/>
        </w:rPr>
      </w:pPr>
    </w:p>
    <w:p w14:paraId="2FB67703" w14:textId="2291F19D" w:rsidR="00B20E74" w:rsidRDefault="000E1DCB" w:rsidP="00B20E74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ducation:"/>
          <w:tag w:val="Education:"/>
          <w:id w:val="807127995"/>
          <w:placeholder>
            <w:docPart w:val="A7CF58404E61460A9A2B2B86D14701EE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Education</w:t>
          </w:r>
        </w:sdtContent>
      </w:sdt>
    </w:p>
    <w:p w14:paraId="430D1180" w14:textId="3590406F" w:rsidR="00896D6F" w:rsidRPr="004D5D4B" w:rsidRDefault="00581860" w:rsidP="00614FB9">
      <w:pPr>
        <w:pStyle w:val="MYSTYLEMFER"/>
      </w:pPr>
      <w:r w:rsidRPr="004D5D4B">
        <w:t>Bachelor of Science</w:t>
      </w:r>
      <w:r w:rsidR="00CA1CE8" w:rsidRPr="004D5D4B">
        <w:t xml:space="preserve"> </w:t>
      </w:r>
      <w:r w:rsidRPr="004D5D4B">
        <w:t>in</w:t>
      </w:r>
      <w:r w:rsidR="00CA1CE8" w:rsidRPr="004D5D4B">
        <w:t xml:space="preserve"> </w:t>
      </w:r>
      <w:r w:rsidRPr="004D5D4B">
        <w:t>Computational Media</w:t>
      </w:r>
      <w:r w:rsidR="00B87256" w:rsidRPr="004D5D4B">
        <w:t xml:space="preserve"> | A</w:t>
      </w:r>
      <w:r w:rsidR="007C32A9">
        <w:t>ug</w:t>
      </w:r>
      <w:r w:rsidR="00B87256" w:rsidRPr="004D5D4B">
        <w:t xml:space="preserve"> 20, 2018 – </w:t>
      </w:r>
      <w:r w:rsidR="00CF789F" w:rsidRPr="004D5D4B">
        <w:t>M</w:t>
      </w:r>
      <w:r w:rsidR="007C32A9">
        <w:t>ay</w:t>
      </w:r>
      <w:r w:rsidR="00CF789F" w:rsidRPr="004D5D4B">
        <w:t xml:space="preserve"> 8, 202</w:t>
      </w:r>
      <w:r w:rsidR="00686644" w:rsidRPr="004D5D4B">
        <w:t>1</w:t>
      </w:r>
      <w:r w:rsidR="00B87256" w:rsidRPr="004D5D4B">
        <w:t xml:space="preserve"> | </w:t>
      </w:r>
      <w:r w:rsidR="007C32A9">
        <w:t>Georgia Institute of Technology</w:t>
      </w:r>
      <w:r w:rsidR="00B87256" w:rsidRPr="004D5D4B">
        <w:t xml:space="preserve"> </w:t>
      </w:r>
    </w:p>
    <w:p w14:paraId="58E76C16" w14:textId="3F8FA95E" w:rsidR="006C6B9F" w:rsidRPr="004D5D4B" w:rsidRDefault="006C6B9F" w:rsidP="00C11FA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3.</w:t>
      </w:r>
      <w:r w:rsidR="00012BB4" w:rsidRPr="004D5D4B">
        <w:rPr>
          <w:rFonts w:ascii="Nirmala UI Semilight" w:hAnsi="Nirmala UI Semilight" w:cs="Nirmala UI Semilight"/>
          <w:sz w:val="17"/>
          <w:szCs w:val="17"/>
        </w:rPr>
        <w:t>29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Cumulative GPA</w:t>
      </w:r>
    </w:p>
    <w:p w14:paraId="28548CED" w14:textId="65897AE0" w:rsidR="004808EB" w:rsidRPr="00A00C6E" w:rsidRDefault="009D43AF" w:rsidP="00A00C6E">
      <w:pPr>
        <w:pStyle w:val="ListBullet"/>
        <w:numPr>
          <w:ilvl w:val="0"/>
          <w:numId w:val="6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Concentrations: Media, Interaction Design &amp; Experimental Media</w:t>
      </w:r>
    </w:p>
    <w:p w14:paraId="584C3700" w14:textId="150CA663" w:rsidR="000D467C" w:rsidRDefault="00947DED" w:rsidP="00A00C6E">
      <w:pPr>
        <w:pStyle w:val="Heading1"/>
        <w:pBdr>
          <w:bottom w:val="single" w:sz="6" w:space="1" w:color="auto"/>
        </w:pBdr>
        <w:spacing w:before="0" w:after="0"/>
        <w:ind w:left="10080" w:hanging="1008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Skills</w:t>
      </w:r>
    </w:p>
    <w:p w14:paraId="3C643F88" w14:textId="715FD8B4" w:rsidR="004270BB" w:rsidRPr="004D5D4B" w:rsidRDefault="003A7332" w:rsidP="00C11FAE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 xml:space="preserve">Programming </w:t>
      </w:r>
      <w:r w:rsidR="00A5605A" w:rsidRPr="00614FB9">
        <w:rPr>
          <w:rStyle w:val="MYSTYLEMFERChar"/>
        </w:rPr>
        <w:t>Languages: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Java, JavaScript, </w:t>
      </w:r>
      <w:r w:rsidR="00A936C5" w:rsidRPr="004D5D4B">
        <w:rPr>
          <w:rFonts w:ascii="Nirmala UI Semilight" w:hAnsi="Nirmala UI Semilight" w:cs="Nirmala UI Semilight"/>
          <w:sz w:val="17"/>
          <w:szCs w:val="17"/>
        </w:rPr>
        <w:t xml:space="preserve">jQuery, 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HTML</w:t>
      </w:r>
      <w:r w:rsidR="00902A63" w:rsidRPr="004D5D4B">
        <w:rPr>
          <w:rFonts w:ascii="Nirmala UI Semilight" w:hAnsi="Nirmala UI Semilight" w:cs="Nirmala UI Semilight"/>
          <w:sz w:val="17"/>
          <w:szCs w:val="17"/>
        </w:rPr>
        <w:t>/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>CSS, C,</w:t>
      </w:r>
      <w:r w:rsidR="006C2E3B">
        <w:rPr>
          <w:rFonts w:ascii="Nirmala UI Semilight" w:hAnsi="Nirmala UI Semilight" w:cs="Nirmala UI Semilight"/>
          <w:sz w:val="17"/>
          <w:szCs w:val="17"/>
        </w:rPr>
        <w:t xml:space="preserve"> C#,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Java Processing</w:t>
      </w:r>
      <w:r w:rsidR="00BC5665" w:rsidRPr="004D5D4B">
        <w:rPr>
          <w:rFonts w:ascii="Nirmala UI Semilight" w:hAnsi="Nirmala UI Semilight" w:cs="Nirmala UI Semilight"/>
          <w:sz w:val="17"/>
          <w:szCs w:val="17"/>
        </w:rPr>
        <w:t xml:space="preserve"> + p5.js</w:t>
      </w:r>
      <w:r w:rsidR="00A5605A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14275788" w14:textId="4D2D9073" w:rsidR="00A5605A" w:rsidRPr="004D5D4B" w:rsidRDefault="00A5605A" w:rsidP="00C11FAE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Tools: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 Git, 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>React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, </w:t>
      </w:r>
      <w:r w:rsidR="00B22F89">
        <w:rPr>
          <w:rFonts w:ascii="Nirmala UI Semilight" w:hAnsi="Nirmala UI Semilight" w:cs="Nirmala UI Semilight"/>
          <w:sz w:val="17"/>
          <w:szCs w:val="17"/>
        </w:rPr>
        <w:t xml:space="preserve">Svelte, </w:t>
      </w:r>
      <w:r w:rsidR="00F53C83">
        <w:rPr>
          <w:rFonts w:ascii="Nirmala UI Semilight" w:hAnsi="Nirmala UI Semilight" w:cs="Nirmala UI Semilight"/>
          <w:sz w:val="17"/>
          <w:szCs w:val="17"/>
        </w:rPr>
        <w:t>Node.js,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WordPress, Bootstrap, Firebase</w:t>
      </w:r>
      <w:r w:rsidR="00F53C83">
        <w:rPr>
          <w:rFonts w:ascii="Nirmala UI Semilight" w:hAnsi="Nirmala UI Semilight" w:cs="Nirmala UI Semilight"/>
          <w:sz w:val="17"/>
          <w:szCs w:val="17"/>
        </w:rPr>
        <w:t>,</w:t>
      </w:r>
      <w:r w:rsidR="00F53C83" w:rsidRPr="004D5D4B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="002E6079">
        <w:rPr>
          <w:rFonts w:ascii="Nirmala UI Semilight" w:hAnsi="Nirmala UI Semilight" w:cs="Nirmala UI Semilight"/>
          <w:sz w:val="17"/>
          <w:szCs w:val="17"/>
        </w:rPr>
        <w:t xml:space="preserve">SSMS, </w:t>
      </w:r>
      <w:r w:rsidR="00F53C83">
        <w:rPr>
          <w:rFonts w:ascii="Nirmala UI Semilight" w:hAnsi="Nirmala UI Semilight" w:cs="Nirmala UI Semilight"/>
          <w:sz w:val="17"/>
          <w:szCs w:val="17"/>
        </w:rPr>
        <w:t xml:space="preserve">IntelliJ, Eclipse, </w:t>
      </w:r>
      <w:r w:rsidRPr="004D5D4B">
        <w:rPr>
          <w:rFonts w:ascii="Nirmala UI Semilight" w:hAnsi="Nirmala UI Semilight" w:cs="Nirmala UI Semilight"/>
          <w:sz w:val="17"/>
          <w:szCs w:val="17"/>
        </w:rPr>
        <w:t>Android Studio</w:t>
      </w:r>
    </w:p>
    <w:p w14:paraId="1B1436CA" w14:textId="7D739E00" w:rsidR="000F2AE0" w:rsidRDefault="009D43AF" w:rsidP="007E504A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7"/>
          <w:szCs w:val="17"/>
        </w:rPr>
      </w:pPr>
      <w:r w:rsidRPr="00614FB9">
        <w:rPr>
          <w:rStyle w:val="MYSTYLEMFERChar"/>
        </w:rPr>
        <w:t>Design:</w:t>
      </w:r>
      <w:r w:rsidRPr="004D5D4B">
        <w:rPr>
          <w:rFonts w:ascii="Nirmala UI Semilight" w:hAnsi="Nirmala UI Semilight" w:cs="Nirmala UI Semilight"/>
          <w:b/>
          <w:bCs/>
          <w:sz w:val="17"/>
          <w:szCs w:val="17"/>
        </w:rPr>
        <w:t xml:space="preserve"> </w:t>
      </w:r>
      <w:r w:rsidR="007E504A" w:rsidRPr="004D5D4B">
        <w:rPr>
          <w:rFonts w:ascii="Nirmala UI Semilight" w:hAnsi="Nirmala UI Semilight" w:cs="Nirmala UI Semilight"/>
          <w:sz w:val="17"/>
          <w:szCs w:val="17"/>
        </w:rPr>
        <w:t xml:space="preserve">Adobe Photoshop, Illustrator, XD, Premiere Pro, 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Figma, </w:t>
      </w:r>
      <w:r w:rsidR="007E504A" w:rsidRPr="004D5D4B">
        <w:rPr>
          <w:rFonts w:ascii="Nirmala UI Semilight" w:hAnsi="Nirmala UI Semilight" w:cs="Nirmala UI Semilight"/>
          <w:sz w:val="17"/>
          <w:szCs w:val="17"/>
        </w:rPr>
        <w:t>GIMP, Tableau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, </w:t>
      </w:r>
      <w:r w:rsidRPr="004D5D4B">
        <w:rPr>
          <w:rFonts w:ascii="Nirmala UI Semilight" w:hAnsi="Nirmala UI Semilight" w:cs="Nirmala UI Semilight"/>
          <w:sz w:val="17"/>
          <w:szCs w:val="17"/>
        </w:rPr>
        <w:t>Information Design &amp; Visualization,</w:t>
      </w:r>
      <w:r w:rsidR="007E504A">
        <w:rPr>
          <w:rFonts w:ascii="Nirmala UI Semilight" w:hAnsi="Nirmala UI Semilight" w:cs="Nirmala UI Semilight"/>
          <w:sz w:val="17"/>
          <w:szCs w:val="17"/>
        </w:rPr>
        <w:t xml:space="preserve">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Graphic Design </w:t>
      </w:r>
    </w:p>
    <w:p w14:paraId="57816FCB" w14:textId="77777777" w:rsidR="00CE44A3" w:rsidRPr="007E504A" w:rsidRDefault="00CE44A3" w:rsidP="007E504A">
      <w:pPr>
        <w:pStyle w:val="ListBullet"/>
        <w:numPr>
          <w:ilvl w:val="0"/>
          <w:numId w:val="0"/>
        </w:numPr>
        <w:spacing w:after="0" w:line="240" w:lineRule="auto"/>
        <w:rPr>
          <w:rFonts w:ascii="Nirmala UI Semilight" w:hAnsi="Nirmala UI Semilight" w:cs="Nirmala UI Semilight"/>
          <w:sz w:val="19"/>
          <w:szCs w:val="19"/>
        </w:rPr>
      </w:pPr>
    </w:p>
    <w:p w14:paraId="5C46A426" w14:textId="7901A161" w:rsidR="00F5694E" w:rsidRDefault="000E1DCB" w:rsidP="00C11FAE">
      <w:pPr>
        <w:pStyle w:val="Heading1"/>
        <w:pBdr>
          <w:bottom w:val="single" w:sz="6" w:space="1" w:color="auto"/>
        </w:pBdr>
        <w:spacing w:before="0" w:after="0"/>
        <w:rPr>
          <w:rFonts w:ascii="Nirmala UI Semilight" w:hAnsi="Nirmala UI Semilight" w:cs="Nirmala UI Semilight"/>
          <w:sz w:val="18"/>
          <w:szCs w:val="18"/>
        </w:rPr>
      </w:pPr>
      <w:sdt>
        <w:sdtPr>
          <w:rPr>
            <w:rFonts w:ascii="Nirmala UI Semilight" w:hAnsi="Nirmala UI Semilight" w:cs="Nirmala UI Semilight"/>
            <w:sz w:val="18"/>
            <w:szCs w:val="18"/>
          </w:rPr>
          <w:alias w:val="Experience:"/>
          <w:tag w:val="Experience:"/>
          <w:id w:val="171684534"/>
          <w:placeholder>
            <w:docPart w:val="F9AB9F37203743A69E028ADCC7F69AF1"/>
          </w:placeholder>
          <w:temporary/>
          <w:showingPlcHdr/>
          <w15:appearance w15:val="hidden"/>
        </w:sdtPr>
        <w:sdtEndPr/>
        <w:sdtContent>
          <w:r w:rsidR="009D5933" w:rsidRPr="007C32A9">
            <w:rPr>
              <w:rFonts w:ascii="Lucida Bright" w:hAnsi="Lucida Bright" w:cs="Nirmala UI Semilight"/>
              <w:sz w:val="18"/>
              <w:szCs w:val="18"/>
            </w:rPr>
            <w:t>Experience</w:t>
          </w:r>
        </w:sdtContent>
      </w:sdt>
    </w:p>
    <w:p w14:paraId="0DD90AFB" w14:textId="3EBDF512" w:rsidR="00325A42" w:rsidRPr="004D5D4B" w:rsidRDefault="00325A42" w:rsidP="00614FB9">
      <w:pPr>
        <w:pStyle w:val="MYSTYLEMFER"/>
      </w:pPr>
      <w:r>
        <w:t>Incident IQ</w:t>
      </w:r>
      <w:r w:rsidRPr="004D5D4B">
        <w:t xml:space="preserve"> | </w:t>
      </w:r>
      <w:r>
        <w:t>Software Develop</w:t>
      </w:r>
      <w:r w:rsidR="00276C45">
        <w:t>er</w:t>
      </w:r>
      <w:r>
        <w:t xml:space="preserve"> </w:t>
      </w:r>
      <w:r w:rsidRPr="004D5D4B">
        <w:t xml:space="preserve">Intern | </w:t>
      </w:r>
      <w:r>
        <w:t>June</w:t>
      </w:r>
      <w:r w:rsidRPr="004D5D4B">
        <w:t xml:space="preserve"> 202</w:t>
      </w:r>
      <w:r>
        <w:t>1</w:t>
      </w:r>
      <w:r w:rsidRPr="004D5D4B">
        <w:t xml:space="preserve"> – </w:t>
      </w:r>
      <w:r w:rsidR="00D32EDE">
        <w:t>August 2021</w:t>
      </w:r>
    </w:p>
    <w:p w14:paraId="66C9C657" w14:textId="775D7126" w:rsidR="00325A42" w:rsidRDefault="00325A42" w:rsidP="002B6A2C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Updated .NET unit testing suite for existing IIQ website code base</w:t>
      </w:r>
      <w:r w:rsid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; c</w:t>
      </w: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reated new xUnit tests for IIQ's new permissions system.</w:t>
      </w:r>
    </w:p>
    <w:p w14:paraId="56CAC00E" w14:textId="58BBEEA4" w:rsidR="007E504A" w:rsidRPr="007E504A" w:rsidRDefault="007E504A" w:rsidP="007E504A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Added functionality for retrieving support ticket data</w:t>
      </w:r>
      <w:r w:rsidR="007D2C15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from the IIQ testing website</w:t>
      </w:r>
      <w:r w:rsidR="00E46D96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.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</w:t>
      </w:r>
    </w:p>
    <w:p w14:paraId="2932E521" w14:textId="606081C9" w:rsidR="00325A42" w:rsidRDefault="007E504A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Created frontend component and a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dded 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backend 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support for </w:t>
      </w: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sub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-</w:t>
      </w:r>
      <w:r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ticket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creation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</w:t>
      </w:r>
      <w:r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in</w:t>
      </w:r>
      <w:r w:rsidR="00325A42" w:rsidRPr="00325A42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 xml:space="preserve"> the Incident IQ Angular mobile platform.</w:t>
      </w:r>
    </w:p>
    <w:p w14:paraId="2371BACF" w14:textId="580AE7E3" w:rsidR="00042AE9" w:rsidRDefault="002B6A2C" w:rsidP="00325A42">
      <w:pPr>
        <w:pStyle w:val="Heading1"/>
        <w:numPr>
          <w:ilvl w:val="0"/>
          <w:numId w:val="19"/>
        </w:numPr>
        <w:spacing w:before="0" w:after="0"/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</w:pPr>
      <w:r w:rsidRPr="002B6A2C">
        <w:rPr>
          <w:rFonts w:ascii="Nirmala UI Semilight" w:eastAsiaTheme="minorEastAsia" w:hAnsi="Nirmala UI Semilight" w:cs="Nirmala UI Semilight"/>
          <w:b w:val="0"/>
          <w:color w:val="404040" w:themeColor="text1" w:themeTint="BF"/>
          <w:sz w:val="17"/>
          <w:szCs w:val="17"/>
        </w:rPr>
        <w:t>Queried and modified data in IIQ test database with SQL Server Management Studio.</w:t>
      </w:r>
    </w:p>
    <w:p w14:paraId="6EF1E92D" w14:textId="34D6CA35" w:rsidR="00D56067" w:rsidRPr="004D5D4B" w:rsidRDefault="00D56067" w:rsidP="00D56067">
      <w:pPr>
        <w:pStyle w:val="MYSTYLEMFER"/>
      </w:pPr>
      <w:r w:rsidRPr="004D5D4B">
        <w:t>Motus Nova | </w:t>
      </w:r>
      <w:r w:rsidR="00276C45">
        <w:t xml:space="preserve">Web Developer </w:t>
      </w:r>
      <w:r w:rsidRPr="004D5D4B">
        <w:t>Intern | May 2020 – August 2020</w:t>
      </w:r>
    </w:p>
    <w:p w14:paraId="518B5A09" w14:textId="77777777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 xml:space="preserve">Created/redesigned several pages for the Motus Nova </w:t>
      </w:r>
      <w:r>
        <w:rPr>
          <w:rFonts w:ascii="Nirmala UI Semilight" w:hAnsi="Nirmala UI Semilight" w:cs="Nirmala UI Semilight"/>
          <w:sz w:val="17"/>
          <w:szCs w:val="17"/>
        </w:rPr>
        <w:t xml:space="preserve">WordPress </w:t>
      </w:r>
      <w:r w:rsidRPr="004D5D4B">
        <w:rPr>
          <w:rFonts w:ascii="Nirmala UI Semilight" w:hAnsi="Nirmala UI Semilight" w:cs="Nirmala UI Semilight"/>
          <w:sz w:val="17"/>
          <w:szCs w:val="17"/>
        </w:rPr>
        <w:t xml:space="preserve">website, </w:t>
      </w:r>
      <w:hyperlink r:id="rId8" w:history="1">
        <w:r w:rsidRPr="004D5D4B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https://www.motusnova.com</w:t>
        </w:r>
      </w:hyperlink>
      <w:r w:rsidRPr="004D5D4B">
        <w:rPr>
          <w:rFonts w:ascii="Nirmala UI Semilight" w:hAnsi="Nirmala UI Semilight" w:cs="Nirmala UI Semilight"/>
          <w:sz w:val="17"/>
          <w:szCs w:val="17"/>
        </w:rPr>
        <w:t>, including the Home, About Us, Products, Media, Telehealth, and Technology pages.</w:t>
      </w:r>
    </w:p>
    <w:p w14:paraId="6A09DA51" w14:textId="71899B44" w:rsidR="00D56067" w:rsidRPr="004D5D4B" w:rsidRDefault="00D56067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Designed UI and improved functionality of the Wifi Manager Electron app component of the Motus Home Software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17094778" w14:textId="4716695A" w:rsidR="00D56067" w:rsidRDefault="007E504A" w:rsidP="00D56067">
      <w:pPr>
        <w:pStyle w:val="ListParagraph"/>
        <w:numPr>
          <w:ilvl w:val="0"/>
          <w:numId w:val="16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>
        <w:rPr>
          <w:rFonts w:ascii="Nirmala UI Semilight" w:hAnsi="Nirmala UI Semilight" w:cs="Nirmala UI Semilight"/>
          <w:sz w:val="17"/>
          <w:szCs w:val="17"/>
        </w:rPr>
        <w:t>Reworked</w:t>
      </w:r>
      <w:r w:rsidR="00D56067" w:rsidRPr="004D5D4B">
        <w:rPr>
          <w:rFonts w:ascii="Nirmala UI Semilight" w:hAnsi="Nirmala UI Semilight" w:cs="Nirmala UI Semilight"/>
          <w:sz w:val="17"/>
          <w:szCs w:val="17"/>
        </w:rPr>
        <w:t xml:space="preserve"> UI of landing page and redesigned graph elements of the Motus Reports app made with Chart.js</w:t>
      </w:r>
      <w:r>
        <w:rPr>
          <w:rFonts w:ascii="Nirmala UI Semilight" w:hAnsi="Nirmala UI Semilight" w:cs="Nirmala UI Semilight"/>
          <w:sz w:val="17"/>
          <w:szCs w:val="17"/>
        </w:rPr>
        <w:t>.</w:t>
      </w:r>
    </w:p>
    <w:p w14:paraId="28DBDE9D" w14:textId="117ECE98" w:rsidR="00D56067" w:rsidRPr="00614FB9" w:rsidRDefault="00D56067" w:rsidP="00D56067">
      <w:pPr>
        <w:pStyle w:val="MYSTYLEMFER"/>
      </w:pPr>
      <w:r w:rsidRPr="00614FB9">
        <w:t xml:space="preserve">Elavon | Software </w:t>
      </w:r>
      <w:r>
        <w:t>Develop</w:t>
      </w:r>
      <w:r w:rsidR="00276C45">
        <w:t>er</w:t>
      </w:r>
      <w:r w:rsidRPr="00614FB9">
        <w:t xml:space="preserve"> Intern | May 2019 – August 2019</w:t>
      </w:r>
    </w:p>
    <w:p w14:paraId="15F7E802" w14:textId="77777777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Used Google Ventures based design sprints to ideate and prototype technology solutions for business challenges facing Elavon and U.S. Bank.</w:t>
      </w:r>
    </w:p>
    <w:p w14:paraId="628C4654" w14:textId="4B2B5D46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Developed an interactive prototype for Caravan, a progressive mobile web-app (PWA) geared towards open-market vendors and independent sellers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3A72E7CC" w14:textId="59A6334D" w:rsidR="00D56067" w:rsidRPr="004D5D4B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A00C6E">
        <w:rPr>
          <w:rFonts w:ascii="Nirmala UI Semilight" w:hAnsi="Nirmala UI Semilight" w:cs="Nirmala UI Semilight"/>
          <w:sz w:val="17"/>
          <w:szCs w:val="17"/>
        </w:rPr>
        <w:t>Conducted interviews of various patrons and sellers at Ponce City Market for feedback, opinions, and usability of Caravan prototype</w:t>
      </w:r>
      <w:r w:rsidR="007E504A">
        <w:rPr>
          <w:rFonts w:ascii="Nirmala UI Semilight" w:hAnsi="Nirmala UI Semilight" w:cs="Nirmala UI Semilight"/>
          <w:sz w:val="17"/>
          <w:szCs w:val="17"/>
        </w:rPr>
        <w:t>.</w:t>
      </w:r>
    </w:p>
    <w:p w14:paraId="6D4C72C5" w14:textId="1BAA9A16" w:rsidR="00D56067" w:rsidRDefault="00D56067" w:rsidP="00D56067">
      <w:pPr>
        <w:pStyle w:val="ListParagraph"/>
        <w:numPr>
          <w:ilvl w:val="0"/>
          <w:numId w:val="11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Presented Caravan and other prototypes to senior leaders at Elavon through WebEx and in-person presentations.</w:t>
      </w:r>
    </w:p>
    <w:p w14:paraId="7AE60193" w14:textId="77777777" w:rsidR="00CE44A3" w:rsidRPr="00CE44A3" w:rsidRDefault="00CE44A3" w:rsidP="00CE44A3">
      <w:pPr>
        <w:spacing w:after="0"/>
        <w:rPr>
          <w:rFonts w:ascii="Nirmala UI Semilight" w:hAnsi="Nirmala UI Semilight" w:cs="Nirmala UI Semilight"/>
          <w:sz w:val="17"/>
          <w:szCs w:val="17"/>
        </w:rPr>
      </w:pPr>
    </w:p>
    <w:p w14:paraId="6DBF42EB" w14:textId="1D442D2C" w:rsidR="00B5055D" w:rsidRDefault="00665497" w:rsidP="00D56067">
      <w:pPr>
        <w:pStyle w:val="Heading1"/>
        <w:pBdr>
          <w:bottom w:val="single" w:sz="6" w:space="1" w:color="auto"/>
        </w:pBdr>
        <w:spacing w:before="40" w:after="0"/>
        <w:rPr>
          <w:rFonts w:ascii="Nirmala UI Semilight" w:hAnsi="Nirmala UI Semilight" w:cs="Nirmala UI Semilight"/>
          <w:sz w:val="18"/>
          <w:szCs w:val="18"/>
        </w:rPr>
      </w:pPr>
      <w:r w:rsidRPr="007C32A9">
        <w:rPr>
          <w:rFonts w:ascii="Lucida Bright" w:hAnsi="Lucida Bright" w:cs="Nirmala UI Semilight"/>
          <w:sz w:val="18"/>
          <w:szCs w:val="18"/>
        </w:rPr>
        <w:t>Projects</w:t>
      </w:r>
    </w:p>
    <w:p w14:paraId="42F8D098" w14:textId="50C6A5E4" w:rsidR="00D2004D" w:rsidRPr="004D5D4B" w:rsidRDefault="00D2004D" w:rsidP="00D2004D">
      <w:pPr>
        <w:pStyle w:val="MYSTYLEMFER"/>
      </w:pPr>
      <w:r>
        <w:t>Sveltedex</w:t>
      </w:r>
      <w:r w:rsidRPr="004D5D4B">
        <w:t xml:space="preserve"> | </w:t>
      </w:r>
      <w:r>
        <w:t>March 2022</w:t>
      </w:r>
      <w:r w:rsidR="00A73BB4">
        <w:t xml:space="preserve"> - Ongoing</w:t>
      </w:r>
    </w:p>
    <w:p w14:paraId="5E673939" w14:textId="7D0A9A3F" w:rsidR="00D2004D" w:rsidRPr="00370309" w:rsidRDefault="00D2004D" w:rsidP="00370309">
      <w:pPr>
        <w:pStyle w:val="ListParagraph"/>
        <w:numPr>
          <w:ilvl w:val="0"/>
          <w:numId w:val="10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sz w:val="17"/>
          <w:szCs w:val="17"/>
        </w:rPr>
        <w:t>A</w:t>
      </w:r>
      <w:r w:rsidR="00A73BB4">
        <w:rPr>
          <w:rFonts w:ascii="Nirmala UI Semilight" w:hAnsi="Nirmala UI Semilight" w:cs="Nirmala UI Semilight"/>
          <w:sz w:val="17"/>
          <w:szCs w:val="17"/>
        </w:rPr>
        <w:t xml:space="preserve"> Pokemon encyclopedia modeled after the in-game Pokedex tool; created with Svelte</w:t>
      </w:r>
      <w:r w:rsidR="001369BA">
        <w:rPr>
          <w:rFonts w:ascii="Nirmala UI Semilight" w:hAnsi="Nirmala UI Semilight" w:cs="Nirmala UI Semilight"/>
          <w:sz w:val="17"/>
          <w:szCs w:val="17"/>
        </w:rPr>
        <w:t xml:space="preserve"> as frontend framework</w:t>
      </w:r>
      <w:r w:rsidR="00370309">
        <w:rPr>
          <w:rFonts w:ascii="Nirmala UI Semilight" w:hAnsi="Nirmala UI Semilight" w:cs="Nirmala UI Semilight"/>
          <w:sz w:val="17"/>
          <w:szCs w:val="17"/>
        </w:rPr>
        <w:t xml:space="preserve"> and hosted with Firebase. </w:t>
      </w:r>
      <w:hyperlink r:id="rId9" w:history="1">
        <w:r w:rsidR="00370309" w:rsidRPr="00F66C2E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https://sveltedex.web.app</w:t>
        </w:r>
      </w:hyperlink>
      <w:r w:rsidR="00370309">
        <w:rPr>
          <w:rFonts w:ascii="Nirmala UI Semilight" w:hAnsi="Nirmala UI Semilight" w:cs="Nirmala UI Semilight"/>
          <w:bCs/>
          <w:sz w:val="17"/>
          <w:szCs w:val="17"/>
        </w:rPr>
        <w:t xml:space="preserve"> | </w:t>
      </w:r>
      <w:hyperlink r:id="rId10" w:history="1">
        <w:r w:rsidR="00370309" w:rsidRPr="00F66C2E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https://github.com/ZacAllen/sveltedex-app</w:t>
        </w:r>
      </w:hyperlink>
      <w:r w:rsidR="00370309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5EB95092" w14:textId="70C192F7" w:rsidR="00B919FB" w:rsidRPr="004D5D4B" w:rsidRDefault="00B919FB" w:rsidP="00B919FB">
      <w:pPr>
        <w:pStyle w:val="MYSTYLEMFER"/>
      </w:pPr>
      <w:r>
        <w:t>Numberle</w:t>
      </w:r>
      <w:r w:rsidRPr="004D5D4B">
        <w:t xml:space="preserve"> | </w:t>
      </w:r>
      <w:r>
        <w:t>February 2022</w:t>
      </w:r>
    </w:p>
    <w:p w14:paraId="0654D406" w14:textId="4F224A9A" w:rsidR="00B919FB" w:rsidRPr="004D5D4B" w:rsidRDefault="00B919FB" w:rsidP="00B919FB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>
        <w:rPr>
          <w:rFonts w:ascii="Nirmala UI Semilight" w:hAnsi="Nirmala UI Semilight" w:cs="Nirmala UI Semilight"/>
          <w:bCs/>
          <w:sz w:val="17"/>
          <w:szCs w:val="17"/>
        </w:rPr>
        <w:t>A parody of the popular puzzle game Wordle, made in React and hosted with Netlify.</w:t>
      </w:r>
    </w:p>
    <w:p w14:paraId="5CC0779B" w14:textId="687DCFE1" w:rsidR="00B919FB" w:rsidRPr="00B919FB" w:rsidRDefault="000E1DCB" w:rsidP="00614FB9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sz w:val="17"/>
          <w:szCs w:val="17"/>
        </w:rPr>
      </w:pPr>
      <w:hyperlink r:id="rId11" w:tgtFrame="_blank" w:tooltip="https://numberle.netlify.app/" w:history="1">
        <w:r w:rsidR="00B919FB" w:rsidRPr="00B919FB">
          <w:rPr>
            <w:rStyle w:val="Hyperlink"/>
            <w:rFonts w:ascii="Nirmala UI Semilight" w:hAnsi="Nirmala UI Semilight" w:cs="Nirmala UI Semilight"/>
            <w:sz w:val="17"/>
            <w:szCs w:val="17"/>
            <w:bdr w:val="none" w:sz="0" w:space="0" w:color="auto" w:frame="1"/>
          </w:rPr>
          <w:t>https://numberle.netlify.app/</w:t>
        </w:r>
      </w:hyperlink>
      <w:r w:rsidR="00B919FB">
        <w:rPr>
          <w:rFonts w:ascii="Nirmala UI Semilight" w:hAnsi="Nirmala UI Semilight" w:cs="Nirmala UI Semilight"/>
          <w:sz w:val="17"/>
          <w:szCs w:val="17"/>
        </w:rPr>
        <w:t xml:space="preserve"> | </w:t>
      </w:r>
      <w:hyperlink r:id="rId12" w:history="1">
        <w:r w:rsidR="00B919FB" w:rsidRPr="00961ED6">
          <w:rPr>
            <w:rStyle w:val="Hyperlink"/>
            <w:rFonts w:ascii="Nirmala UI Semilight" w:hAnsi="Nirmala UI Semilight" w:cs="Nirmala UI Semilight"/>
            <w:sz w:val="17"/>
            <w:szCs w:val="17"/>
          </w:rPr>
          <w:t>https://github.com/ZacAllen/numberle</w:t>
        </w:r>
      </w:hyperlink>
      <w:r w:rsidR="00B919FB">
        <w:rPr>
          <w:rFonts w:ascii="Nirmala UI Semilight" w:hAnsi="Nirmala UI Semilight" w:cs="Nirmala UI Semilight"/>
          <w:sz w:val="17"/>
          <w:szCs w:val="17"/>
        </w:rPr>
        <w:t xml:space="preserve"> </w:t>
      </w:r>
    </w:p>
    <w:p w14:paraId="04080143" w14:textId="3A54A811" w:rsidR="000D63F6" w:rsidRPr="004D5D4B" w:rsidRDefault="00C368FA" w:rsidP="00614FB9">
      <w:pPr>
        <w:pStyle w:val="MYSTYLEMFER"/>
      </w:pPr>
      <w:r w:rsidRPr="004D5D4B">
        <w:t>Flags Of Europe | March 2021 - A</w:t>
      </w:r>
      <w:r w:rsidR="00946CAD">
        <w:t>pr</w:t>
      </w:r>
      <w:r w:rsidRPr="004D5D4B">
        <w:t>il 2021</w:t>
      </w:r>
    </w:p>
    <w:p w14:paraId="54E35785" w14:textId="50396B5C" w:rsidR="000D63F6" w:rsidRPr="004D5D4B" w:rsidRDefault="000D63F6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n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interactive flag map </w:t>
      </w:r>
      <w:r w:rsidR="004049B1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showcasing 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>the evolution of Europe’s national flag designs</w:t>
      </w:r>
      <w:r w:rsidR="0038424F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from 1815 to 2021.</w:t>
      </w:r>
      <w:r w:rsidR="00522DE7"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 Made with HTML5, CSS, JavaScript/jQuery + additional JS libraries.</w:t>
      </w:r>
    </w:p>
    <w:p w14:paraId="302ACA2C" w14:textId="225754E1" w:rsidR="000D63F6" w:rsidRDefault="000E1DCB" w:rsidP="000D63F6">
      <w:pPr>
        <w:pStyle w:val="ListParagraph"/>
        <w:numPr>
          <w:ilvl w:val="0"/>
          <w:numId w:val="17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3" w:history="1">
        <w:r w:rsidR="000D63F6" w:rsidRPr="004D5D4B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https://flags-of-europe-2021.web.app/</w:t>
        </w:r>
      </w:hyperlink>
      <w:r w:rsidR="00AD7514"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4" w:history="1">
        <w:r w:rsidR="00AD7514" w:rsidRPr="00FB069F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https://github.com/ZacAllen/flags-of-europe</w:t>
        </w:r>
      </w:hyperlink>
      <w:r w:rsidR="00AD7514">
        <w:rPr>
          <w:rFonts w:ascii="Nirmala UI Semilight" w:hAnsi="Nirmala UI Semilight" w:cs="Nirmala UI Semilight"/>
          <w:bCs/>
          <w:sz w:val="17"/>
          <w:szCs w:val="17"/>
        </w:rPr>
        <w:t xml:space="preserve"> </w:t>
      </w:r>
    </w:p>
    <w:p w14:paraId="45340141" w14:textId="77777777" w:rsidR="00D93EE2" w:rsidRPr="004D5D4B" w:rsidRDefault="00D93EE2" w:rsidP="00D93EE2">
      <w:pPr>
        <w:pStyle w:val="MYSTYLEMFER"/>
      </w:pPr>
      <w:r w:rsidRPr="004D5D4B">
        <w:t>Humanaty | Junior Design Project | August 2019 – April 2020</w:t>
      </w:r>
    </w:p>
    <w:p w14:paraId="772102E9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website for facilitating farm-to-table dining between users in which hosts can provide farm-sourced meals from their homes; React front end with Express Node.js backend &amp; Cloud Firestore database; other languages/libraries: HTML5, CSS3, Jav</w:t>
      </w:r>
      <w:r>
        <w:rPr>
          <w:rFonts w:ascii="Nirmala UI Semilight" w:hAnsi="Nirmala UI Semilight" w:cs="Nirmala UI Semilight"/>
          <w:bCs/>
          <w:sz w:val="17"/>
          <w:szCs w:val="17"/>
        </w:rPr>
        <w:t>aS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cript, jQuery. </w:t>
      </w:r>
      <w:hyperlink r:id="rId15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|  </w:t>
      </w:r>
      <w:hyperlink r:id="rId16" w:history="1">
        <w:r w:rsidRPr="00AE1C68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https://github.com/ZacAllen/humanaty-api</w:t>
        </w:r>
      </w:hyperlink>
      <w:r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p w14:paraId="1ED08FD3" w14:textId="59CBF07F" w:rsidR="00D93EE2" w:rsidRPr="00D93EE2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 xml:space="preserve">Primary role of backend developer: created and managed Firestore database; wrote majority of middleware functions in Express API; oversaw user account creation and sign-in processes which implemented both Google Sign-in API and Firestore’s built-in authorization system; occasionally helped with other areas of project, i.e. frontend and UI, user research, implementation of the Google Maps API, and project demoing. </w:t>
      </w:r>
    </w:p>
    <w:p w14:paraId="6E237EA6" w14:textId="77777777" w:rsidR="00D93EE2" w:rsidRPr="004D5D4B" w:rsidRDefault="00D93EE2" w:rsidP="00D93EE2">
      <w:pPr>
        <w:pStyle w:val="MYSTYLEMFER"/>
      </w:pPr>
      <w:r w:rsidRPr="004D5D4B">
        <w:t>Risk @ Gt | January 2019 – April 2019</w:t>
      </w:r>
    </w:p>
    <w:p w14:paraId="62BE9905" w14:textId="77777777" w:rsidR="00D93EE2" w:rsidRPr="004D5D4B" w:rsidRDefault="00D93EE2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A 3-6 player web application simulating the board game, Risk, created in Scala, HTML, CSS, and JavaScript.</w:t>
      </w:r>
    </w:p>
    <w:p w14:paraId="45013241" w14:textId="77777777" w:rsidR="00D93EE2" w:rsidRPr="00BA1F8A" w:rsidRDefault="00D93EE2" w:rsidP="00D93EE2">
      <w:pPr>
        <w:pStyle w:val="ListParagraph"/>
        <w:numPr>
          <w:ilvl w:val="1"/>
          <w:numId w:val="12"/>
        </w:numPr>
        <w:spacing w:after="0"/>
        <w:rPr>
          <w:rFonts w:ascii="Nirmala UI Semilight" w:hAnsi="Nirmala UI Semilight" w:cs="Nirmala UI Semilight"/>
          <w:b/>
          <w:sz w:val="17"/>
          <w:szCs w:val="17"/>
        </w:rPr>
      </w:pPr>
      <w:r w:rsidRPr="004D5D4B">
        <w:rPr>
          <w:rFonts w:ascii="Nirmala UI Semilight" w:hAnsi="Nirmala UI Semilight" w:cs="Nirmala UI Semilight"/>
          <w:bCs/>
          <w:sz w:val="17"/>
          <w:szCs w:val="17"/>
        </w:rPr>
        <w:t>Responsible for app frontend: drew game map and wrote the JS functions corresponding to most game actions (select region, move to attack, defend, pass turn, etc</w:t>
      </w:r>
      <w:r>
        <w:rPr>
          <w:rFonts w:ascii="Nirmala UI Semilight" w:hAnsi="Nirmala UI Semilight" w:cs="Nirmala UI Semilight"/>
          <w:bCs/>
          <w:sz w:val="17"/>
          <w:szCs w:val="17"/>
        </w:rPr>
        <w:t>.</w:t>
      </w:r>
      <w:r w:rsidRPr="004D5D4B">
        <w:rPr>
          <w:rFonts w:ascii="Nirmala UI Semilight" w:hAnsi="Nirmala UI Semilight" w:cs="Nirmala UI Semilight"/>
          <w:bCs/>
          <w:sz w:val="17"/>
          <w:szCs w:val="17"/>
        </w:rPr>
        <w:t>) undertaken by selecting regions on the game board</w:t>
      </w:r>
    </w:p>
    <w:p w14:paraId="59F1AE7F" w14:textId="0F14120C" w:rsidR="00D93EE2" w:rsidRDefault="000E1DCB" w:rsidP="00D93EE2">
      <w:pPr>
        <w:pStyle w:val="ListParagraph"/>
        <w:numPr>
          <w:ilvl w:val="0"/>
          <w:numId w:val="12"/>
        </w:numPr>
        <w:spacing w:after="0"/>
        <w:rPr>
          <w:rFonts w:ascii="Nirmala UI Semilight" w:hAnsi="Nirmala UI Semilight" w:cs="Nirmala UI Semilight"/>
          <w:bCs/>
          <w:sz w:val="17"/>
          <w:szCs w:val="17"/>
        </w:rPr>
      </w:pPr>
      <w:hyperlink r:id="rId17" w:history="1">
        <w:r w:rsidR="00D93EE2" w:rsidRPr="00BA1F8A">
          <w:rPr>
            <w:rStyle w:val="Hyperlink"/>
            <w:rFonts w:ascii="Nirmala UI Semilight" w:hAnsi="Nirmala UI Semilight" w:cs="Nirmala UI Semilight"/>
            <w:bCs/>
            <w:sz w:val="17"/>
            <w:szCs w:val="17"/>
          </w:rPr>
          <w:t>https://github.com/ZacAllen/CS2340Sp19Team14-1</w:t>
        </w:r>
      </w:hyperlink>
      <w:r w:rsidR="00D93EE2" w:rsidRPr="00BA1F8A">
        <w:rPr>
          <w:rFonts w:ascii="Nirmala UI Semilight" w:hAnsi="Nirmala UI Semilight" w:cs="Nirmala UI Semilight"/>
          <w:bCs/>
          <w:sz w:val="17"/>
          <w:szCs w:val="17"/>
        </w:rPr>
        <w:t xml:space="preserve">   </w:t>
      </w:r>
    </w:p>
    <w:sectPr w:rsidR="00D93EE2" w:rsidSect="00617B26">
      <w:footerReference w:type="default" r:id="rId1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641D" w14:textId="77777777" w:rsidR="000E1DCB" w:rsidRDefault="000E1DCB">
      <w:pPr>
        <w:spacing w:after="0"/>
      </w:pPr>
      <w:r>
        <w:separator/>
      </w:r>
    </w:p>
  </w:endnote>
  <w:endnote w:type="continuationSeparator" w:id="0">
    <w:p w14:paraId="413821D4" w14:textId="77777777" w:rsidR="000E1DCB" w:rsidRDefault="000E1D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A14A" w14:textId="65326BF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C9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79BF" w14:textId="77777777" w:rsidR="000E1DCB" w:rsidRDefault="000E1DCB">
      <w:pPr>
        <w:spacing w:after="0"/>
      </w:pPr>
      <w:r>
        <w:separator/>
      </w:r>
    </w:p>
  </w:footnote>
  <w:footnote w:type="continuationSeparator" w:id="0">
    <w:p w14:paraId="47F86C45" w14:textId="77777777" w:rsidR="000E1DCB" w:rsidRDefault="000E1D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ED"/>
    <w:multiLevelType w:val="hybridMultilevel"/>
    <w:tmpl w:val="AA3E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42EC"/>
    <w:multiLevelType w:val="hybridMultilevel"/>
    <w:tmpl w:val="52D2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26155"/>
    <w:multiLevelType w:val="hybridMultilevel"/>
    <w:tmpl w:val="788E733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82522D5"/>
    <w:multiLevelType w:val="hybridMultilevel"/>
    <w:tmpl w:val="1E78513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09523586"/>
    <w:multiLevelType w:val="hybridMultilevel"/>
    <w:tmpl w:val="4272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A450054"/>
    <w:multiLevelType w:val="hybridMultilevel"/>
    <w:tmpl w:val="960E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0A4"/>
    <w:multiLevelType w:val="hybridMultilevel"/>
    <w:tmpl w:val="D22C64EA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8" w15:restartNumberingAfterBreak="0">
    <w:nsid w:val="208C57D1"/>
    <w:multiLevelType w:val="hybridMultilevel"/>
    <w:tmpl w:val="87F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D2DA8"/>
    <w:multiLevelType w:val="hybridMultilevel"/>
    <w:tmpl w:val="62E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A3C90"/>
    <w:multiLevelType w:val="hybridMultilevel"/>
    <w:tmpl w:val="2FCC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4105D"/>
    <w:multiLevelType w:val="hybridMultilevel"/>
    <w:tmpl w:val="C56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E31A8"/>
    <w:multiLevelType w:val="hybridMultilevel"/>
    <w:tmpl w:val="718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4EE3"/>
    <w:multiLevelType w:val="hybridMultilevel"/>
    <w:tmpl w:val="C240B30C"/>
    <w:lvl w:ilvl="0" w:tplc="6DA608B0">
      <w:start w:val="4314"/>
      <w:numFmt w:val="bullet"/>
      <w:lvlText w:val="-"/>
      <w:lvlJc w:val="left"/>
      <w:pPr>
        <w:ind w:left="129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5B953C56"/>
    <w:multiLevelType w:val="hybridMultilevel"/>
    <w:tmpl w:val="BDC2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07274"/>
    <w:multiLevelType w:val="hybridMultilevel"/>
    <w:tmpl w:val="461A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02049"/>
    <w:multiLevelType w:val="hybridMultilevel"/>
    <w:tmpl w:val="A7EE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737401F4"/>
    <w:multiLevelType w:val="hybridMultilevel"/>
    <w:tmpl w:val="4782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18"/>
  </w:num>
  <w:num w:numId="14">
    <w:abstractNumId w:val="14"/>
  </w:num>
  <w:num w:numId="15">
    <w:abstractNumId w:val="9"/>
  </w:num>
  <w:num w:numId="16">
    <w:abstractNumId w:val="1"/>
  </w:num>
  <w:num w:numId="17">
    <w:abstractNumId w:val="16"/>
  </w:num>
  <w:num w:numId="18">
    <w:abstractNumId w:val="7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2"/>
    <w:rsid w:val="000013EB"/>
    <w:rsid w:val="0000569D"/>
    <w:rsid w:val="00012BB4"/>
    <w:rsid w:val="000150DA"/>
    <w:rsid w:val="00015C49"/>
    <w:rsid w:val="00030DDA"/>
    <w:rsid w:val="000326F5"/>
    <w:rsid w:val="00042AE9"/>
    <w:rsid w:val="00080B54"/>
    <w:rsid w:val="00081681"/>
    <w:rsid w:val="00084255"/>
    <w:rsid w:val="0008613C"/>
    <w:rsid w:val="000A4F59"/>
    <w:rsid w:val="000B0006"/>
    <w:rsid w:val="000C2C94"/>
    <w:rsid w:val="000C7EB4"/>
    <w:rsid w:val="000D0F54"/>
    <w:rsid w:val="000D467C"/>
    <w:rsid w:val="000D63F6"/>
    <w:rsid w:val="000E1DCB"/>
    <w:rsid w:val="000F2AE0"/>
    <w:rsid w:val="00110385"/>
    <w:rsid w:val="00112483"/>
    <w:rsid w:val="00120B33"/>
    <w:rsid w:val="001214D9"/>
    <w:rsid w:val="00127937"/>
    <w:rsid w:val="00135907"/>
    <w:rsid w:val="001369BA"/>
    <w:rsid w:val="0014092B"/>
    <w:rsid w:val="00141A4C"/>
    <w:rsid w:val="00143EA6"/>
    <w:rsid w:val="00145C96"/>
    <w:rsid w:val="00146267"/>
    <w:rsid w:val="00161636"/>
    <w:rsid w:val="0019171F"/>
    <w:rsid w:val="001966F0"/>
    <w:rsid w:val="001B29CF"/>
    <w:rsid w:val="001C19BB"/>
    <w:rsid w:val="001D11BC"/>
    <w:rsid w:val="001D333B"/>
    <w:rsid w:val="001E350D"/>
    <w:rsid w:val="001E6FE1"/>
    <w:rsid w:val="0022666A"/>
    <w:rsid w:val="00243317"/>
    <w:rsid w:val="00247EEB"/>
    <w:rsid w:val="002747CF"/>
    <w:rsid w:val="00276C45"/>
    <w:rsid w:val="0028220F"/>
    <w:rsid w:val="00286D71"/>
    <w:rsid w:val="00293A38"/>
    <w:rsid w:val="002A20FF"/>
    <w:rsid w:val="002A22E8"/>
    <w:rsid w:val="002B6A2C"/>
    <w:rsid w:val="002E6079"/>
    <w:rsid w:val="003114CC"/>
    <w:rsid w:val="003170DC"/>
    <w:rsid w:val="00321753"/>
    <w:rsid w:val="003235FD"/>
    <w:rsid w:val="00323E79"/>
    <w:rsid w:val="00325A42"/>
    <w:rsid w:val="00326A09"/>
    <w:rsid w:val="003277DC"/>
    <w:rsid w:val="0034522F"/>
    <w:rsid w:val="0034593A"/>
    <w:rsid w:val="00350B39"/>
    <w:rsid w:val="00350FEA"/>
    <w:rsid w:val="00352617"/>
    <w:rsid w:val="00352CFD"/>
    <w:rsid w:val="00356C14"/>
    <w:rsid w:val="00361B5C"/>
    <w:rsid w:val="003621ED"/>
    <w:rsid w:val="00362EED"/>
    <w:rsid w:val="00363FFB"/>
    <w:rsid w:val="003646D1"/>
    <w:rsid w:val="0036589A"/>
    <w:rsid w:val="00370309"/>
    <w:rsid w:val="003711FD"/>
    <w:rsid w:val="00376EC0"/>
    <w:rsid w:val="00380449"/>
    <w:rsid w:val="0038424F"/>
    <w:rsid w:val="00385843"/>
    <w:rsid w:val="003A2533"/>
    <w:rsid w:val="003A7332"/>
    <w:rsid w:val="003E788E"/>
    <w:rsid w:val="003F7113"/>
    <w:rsid w:val="004049B1"/>
    <w:rsid w:val="0041088D"/>
    <w:rsid w:val="004270BB"/>
    <w:rsid w:val="00453FFD"/>
    <w:rsid w:val="00473FA6"/>
    <w:rsid w:val="00474C75"/>
    <w:rsid w:val="004808EB"/>
    <w:rsid w:val="004939A5"/>
    <w:rsid w:val="004C7681"/>
    <w:rsid w:val="004D3E1D"/>
    <w:rsid w:val="004D5D4B"/>
    <w:rsid w:val="004D69E2"/>
    <w:rsid w:val="004F2BEA"/>
    <w:rsid w:val="004F2ECC"/>
    <w:rsid w:val="004F33A4"/>
    <w:rsid w:val="0051516B"/>
    <w:rsid w:val="00517C20"/>
    <w:rsid w:val="00522DE7"/>
    <w:rsid w:val="00526D7F"/>
    <w:rsid w:val="00534547"/>
    <w:rsid w:val="0053460C"/>
    <w:rsid w:val="00535C07"/>
    <w:rsid w:val="0056537C"/>
    <w:rsid w:val="00576D14"/>
    <w:rsid w:val="00581860"/>
    <w:rsid w:val="00586E85"/>
    <w:rsid w:val="00590446"/>
    <w:rsid w:val="005A009C"/>
    <w:rsid w:val="005A0A3A"/>
    <w:rsid w:val="005A115A"/>
    <w:rsid w:val="005F050C"/>
    <w:rsid w:val="005F408C"/>
    <w:rsid w:val="006136CA"/>
    <w:rsid w:val="00614FB9"/>
    <w:rsid w:val="006172F3"/>
    <w:rsid w:val="00617B26"/>
    <w:rsid w:val="0062147D"/>
    <w:rsid w:val="00624AB8"/>
    <w:rsid w:val="006270A9"/>
    <w:rsid w:val="0063230D"/>
    <w:rsid w:val="00633196"/>
    <w:rsid w:val="00645C89"/>
    <w:rsid w:val="00657B60"/>
    <w:rsid w:val="00665497"/>
    <w:rsid w:val="00667F04"/>
    <w:rsid w:val="00671E24"/>
    <w:rsid w:val="00675956"/>
    <w:rsid w:val="00681034"/>
    <w:rsid w:val="00686644"/>
    <w:rsid w:val="00691B52"/>
    <w:rsid w:val="006A4C62"/>
    <w:rsid w:val="006B1E8F"/>
    <w:rsid w:val="006C2E3B"/>
    <w:rsid w:val="006C6B9F"/>
    <w:rsid w:val="006F7C63"/>
    <w:rsid w:val="00703FE5"/>
    <w:rsid w:val="00711C41"/>
    <w:rsid w:val="007147FC"/>
    <w:rsid w:val="00720C96"/>
    <w:rsid w:val="00722806"/>
    <w:rsid w:val="007232BD"/>
    <w:rsid w:val="007311FA"/>
    <w:rsid w:val="007339EA"/>
    <w:rsid w:val="00741BAC"/>
    <w:rsid w:val="00745AF6"/>
    <w:rsid w:val="00773BA8"/>
    <w:rsid w:val="0077509A"/>
    <w:rsid w:val="00776DDD"/>
    <w:rsid w:val="00781138"/>
    <w:rsid w:val="007925BC"/>
    <w:rsid w:val="00792FC5"/>
    <w:rsid w:val="007A060E"/>
    <w:rsid w:val="007A0D70"/>
    <w:rsid w:val="007A13F8"/>
    <w:rsid w:val="007A4BB8"/>
    <w:rsid w:val="007A6D9A"/>
    <w:rsid w:val="007B75BF"/>
    <w:rsid w:val="007C1566"/>
    <w:rsid w:val="007C32A9"/>
    <w:rsid w:val="007C3962"/>
    <w:rsid w:val="007C67C7"/>
    <w:rsid w:val="007D2C15"/>
    <w:rsid w:val="007E0CF3"/>
    <w:rsid w:val="007E151A"/>
    <w:rsid w:val="007E242A"/>
    <w:rsid w:val="007E2C99"/>
    <w:rsid w:val="007E504A"/>
    <w:rsid w:val="00804261"/>
    <w:rsid w:val="00816216"/>
    <w:rsid w:val="0081730A"/>
    <w:rsid w:val="00817EAC"/>
    <w:rsid w:val="00820012"/>
    <w:rsid w:val="00821CE8"/>
    <w:rsid w:val="008528AE"/>
    <w:rsid w:val="008546FF"/>
    <w:rsid w:val="00877199"/>
    <w:rsid w:val="0087734B"/>
    <w:rsid w:val="00890177"/>
    <w:rsid w:val="00896D6F"/>
    <w:rsid w:val="008A354D"/>
    <w:rsid w:val="008A7D9B"/>
    <w:rsid w:val="008B6FEF"/>
    <w:rsid w:val="008E05D7"/>
    <w:rsid w:val="008F155D"/>
    <w:rsid w:val="008F341A"/>
    <w:rsid w:val="009012B0"/>
    <w:rsid w:val="00902A63"/>
    <w:rsid w:val="00904D83"/>
    <w:rsid w:val="00905F23"/>
    <w:rsid w:val="00906362"/>
    <w:rsid w:val="009317AC"/>
    <w:rsid w:val="0094181B"/>
    <w:rsid w:val="00946CAD"/>
    <w:rsid w:val="009472BE"/>
    <w:rsid w:val="0094789C"/>
    <w:rsid w:val="00947DED"/>
    <w:rsid w:val="00952807"/>
    <w:rsid w:val="00955AFA"/>
    <w:rsid w:val="00956CF2"/>
    <w:rsid w:val="00970826"/>
    <w:rsid w:val="0097186B"/>
    <w:rsid w:val="00975705"/>
    <w:rsid w:val="00975C86"/>
    <w:rsid w:val="00987C74"/>
    <w:rsid w:val="009A0491"/>
    <w:rsid w:val="009B06AD"/>
    <w:rsid w:val="009B0FCC"/>
    <w:rsid w:val="009B43E8"/>
    <w:rsid w:val="009B48D8"/>
    <w:rsid w:val="009D43AF"/>
    <w:rsid w:val="009D5933"/>
    <w:rsid w:val="00A00C6E"/>
    <w:rsid w:val="00A418AA"/>
    <w:rsid w:val="00A425C2"/>
    <w:rsid w:val="00A53D2F"/>
    <w:rsid w:val="00A5605A"/>
    <w:rsid w:val="00A57A61"/>
    <w:rsid w:val="00A73BB4"/>
    <w:rsid w:val="00A83793"/>
    <w:rsid w:val="00A936C5"/>
    <w:rsid w:val="00A94343"/>
    <w:rsid w:val="00AA16E1"/>
    <w:rsid w:val="00AA67EA"/>
    <w:rsid w:val="00AB63F2"/>
    <w:rsid w:val="00AD5377"/>
    <w:rsid w:val="00AD7514"/>
    <w:rsid w:val="00AE2154"/>
    <w:rsid w:val="00AE7B8D"/>
    <w:rsid w:val="00B06C94"/>
    <w:rsid w:val="00B13FDB"/>
    <w:rsid w:val="00B20E74"/>
    <w:rsid w:val="00B21D8E"/>
    <w:rsid w:val="00B22C26"/>
    <w:rsid w:val="00B22F89"/>
    <w:rsid w:val="00B3707F"/>
    <w:rsid w:val="00B5055D"/>
    <w:rsid w:val="00B50BD3"/>
    <w:rsid w:val="00B51FBC"/>
    <w:rsid w:val="00B5471D"/>
    <w:rsid w:val="00B729CD"/>
    <w:rsid w:val="00B87256"/>
    <w:rsid w:val="00B919FB"/>
    <w:rsid w:val="00B9528C"/>
    <w:rsid w:val="00BA1F8A"/>
    <w:rsid w:val="00BA6E39"/>
    <w:rsid w:val="00BB27E7"/>
    <w:rsid w:val="00BC522D"/>
    <w:rsid w:val="00BC5665"/>
    <w:rsid w:val="00BD768D"/>
    <w:rsid w:val="00BE29F4"/>
    <w:rsid w:val="00BF3A94"/>
    <w:rsid w:val="00C11FAE"/>
    <w:rsid w:val="00C203C2"/>
    <w:rsid w:val="00C277A4"/>
    <w:rsid w:val="00C30368"/>
    <w:rsid w:val="00C32277"/>
    <w:rsid w:val="00C32DBC"/>
    <w:rsid w:val="00C368FA"/>
    <w:rsid w:val="00C37478"/>
    <w:rsid w:val="00C474CA"/>
    <w:rsid w:val="00C522F6"/>
    <w:rsid w:val="00C61F8E"/>
    <w:rsid w:val="00C6669F"/>
    <w:rsid w:val="00C66C4A"/>
    <w:rsid w:val="00C7470E"/>
    <w:rsid w:val="00C75260"/>
    <w:rsid w:val="00C77AAF"/>
    <w:rsid w:val="00C82450"/>
    <w:rsid w:val="00CA166D"/>
    <w:rsid w:val="00CA1CE8"/>
    <w:rsid w:val="00CA4AE9"/>
    <w:rsid w:val="00CB715C"/>
    <w:rsid w:val="00CC23CE"/>
    <w:rsid w:val="00CE44A3"/>
    <w:rsid w:val="00CF5643"/>
    <w:rsid w:val="00CF789F"/>
    <w:rsid w:val="00D170FE"/>
    <w:rsid w:val="00D2004D"/>
    <w:rsid w:val="00D268A3"/>
    <w:rsid w:val="00D32EDE"/>
    <w:rsid w:val="00D3744E"/>
    <w:rsid w:val="00D45B5D"/>
    <w:rsid w:val="00D45F07"/>
    <w:rsid w:val="00D47578"/>
    <w:rsid w:val="00D559A3"/>
    <w:rsid w:val="00D56067"/>
    <w:rsid w:val="00D561E3"/>
    <w:rsid w:val="00D647E1"/>
    <w:rsid w:val="00D655D5"/>
    <w:rsid w:val="00D73C6B"/>
    <w:rsid w:val="00D74316"/>
    <w:rsid w:val="00D74CD6"/>
    <w:rsid w:val="00D756AA"/>
    <w:rsid w:val="00D75FEC"/>
    <w:rsid w:val="00D829C5"/>
    <w:rsid w:val="00D93433"/>
    <w:rsid w:val="00D93EE2"/>
    <w:rsid w:val="00DA60DC"/>
    <w:rsid w:val="00DA7ED9"/>
    <w:rsid w:val="00DE386E"/>
    <w:rsid w:val="00DE6992"/>
    <w:rsid w:val="00DF3075"/>
    <w:rsid w:val="00DF666A"/>
    <w:rsid w:val="00E05A07"/>
    <w:rsid w:val="00E11255"/>
    <w:rsid w:val="00E20369"/>
    <w:rsid w:val="00E31398"/>
    <w:rsid w:val="00E36FC1"/>
    <w:rsid w:val="00E42DD7"/>
    <w:rsid w:val="00E446AA"/>
    <w:rsid w:val="00E4676F"/>
    <w:rsid w:val="00E46D96"/>
    <w:rsid w:val="00E76890"/>
    <w:rsid w:val="00E77E1D"/>
    <w:rsid w:val="00E816D1"/>
    <w:rsid w:val="00E83E4B"/>
    <w:rsid w:val="00E92C21"/>
    <w:rsid w:val="00EA0385"/>
    <w:rsid w:val="00EA0770"/>
    <w:rsid w:val="00EC03D2"/>
    <w:rsid w:val="00EC4A88"/>
    <w:rsid w:val="00EE6BB6"/>
    <w:rsid w:val="00EF6D44"/>
    <w:rsid w:val="00F03C2B"/>
    <w:rsid w:val="00F31229"/>
    <w:rsid w:val="00F331BE"/>
    <w:rsid w:val="00F4313C"/>
    <w:rsid w:val="00F51114"/>
    <w:rsid w:val="00F51CD1"/>
    <w:rsid w:val="00F53C83"/>
    <w:rsid w:val="00F5694E"/>
    <w:rsid w:val="00F65507"/>
    <w:rsid w:val="00F75608"/>
    <w:rsid w:val="00F77266"/>
    <w:rsid w:val="00F93B96"/>
    <w:rsid w:val="00F93D76"/>
    <w:rsid w:val="00FB0A5C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E6613"/>
  <w15:chartTrackingRefBased/>
  <w15:docId w15:val="{63E9D0DA-232D-48C4-89D3-6404AAE6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679748" w:themeColor="accent1"/>
      </w:pBdr>
      <w:spacing w:after="120"/>
      <w:contextualSpacing/>
    </w:pPr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4D713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4D713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4D713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4D713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D713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D713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D7136" w:themeColor="accent1" w:themeShade="BF"/>
        <w:bottom w:val="single" w:sz="4" w:space="10" w:color="4D7136" w:themeColor="accent1" w:themeShade="BF"/>
      </w:pBdr>
      <w:spacing w:before="360" w:after="360"/>
      <w:ind w:left="864" w:right="864"/>
      <w:jc w:val="center"/>
    </w:pPr>
    <w:rPr>
      <w:i/>
      <w:iCs/>
      <w:color w:val="4D713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4D713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D713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679748" w:themeColor="accent1"/>
        <w:left w:val="single" w:sz="2" w:space="10" w:color="679748" w:themeColor="accent1"/>
        <w:bottom w:val="single" w:sz="2" w:space="10" w:color="679748" w:themeColor="accent1"/>
        <w:right w:val="single" w:sz="2" w:space="10" w:color="679748" w:themeColor="accent1"/>
      </w:pBdr>
      <w:ind w:left="1152" w:right="1152"/>
    </w:pPr>
    <w:rPr>
      <w:i/>
      <w:iCs/>
      <w:color w:val="4D713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478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522F6"/>
    <w:rPr>
      <w:color w:val="605E5C"/>
      <w:shd w:val="clear" w:color="auto" w:fill="E1DFDD"/>
    </w:rPr>
  </w:style>
  <w:style w:type="paragraph" w:customStyle="1" w:styleId="MYSTYLEMFER">
    <w:name w:val="MY STYLE MFER"/>
    <w:basedOn w:val="Normal"/>
    <w:link w:val="MYSTYLEMFERChar"/>
    <w:qFormat/>
    <w:rsid w:val="00614FB9"/>
    <w:pPr>
      <w:spacing w:after="0"/>
    </w:pPr>
    <w:rPr>
      <w:rFonts w:ascii="Nirmala UI Semilight" w:hAnsi="Nirmala UI Semilight" w:cs="Nirmala UI Semilight"/>
      <w:b/>
      <w:bCs/>
      <w:sz w:val="20"/>
      <w:szCs w:val="20"/>
    </w:rPr>
  </w:style>
  <w:style w:type="character" w:customStyle="1" w:styleId="MYSTYLEMFERChar">
    <w:name w:val="MY STYLE MFER Char"/>
    <w:basedOn w:val="DefaultParagraphFont"/>
    <w:link w:val="MYSTYLEMFER"/>
    <w:rsid w:val="00614FB9"/>
    <w:rPr>
      <w:rFonts w:ascii="Nirmala UI Semilight" w:hAnsi="Nirmala UI Semilight" w:cs="Nirmala UI Semi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538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6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usnova.com" TargetMode="External"/><Relationship Id="rId13" Type="http://schemas.openxmlformats.org/officeDocument/2006/relationships/hyperlink" Target="https://flags-of-europe-2021.web.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ZacAllen/numberle" TargetMode="External"/><Relationship Id="rId17" Type="http://schemas.openxmlformats.org/officeDocument/2006/relationships/hyperlink" Target="https://github.com/ZacAllen/CS2340Sp19Team14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acAllen/humanaty-api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berle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cAllen/humanaty" TargetMode="External"/><Relationship Id="rId10" Type="http://schemas.openxmlformats.org/officeDocument/2006/relationships/hyperlink" Target="https://github.com/ZacAllen/sveltedex-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veltedex.web.app" TargetMode="External"/><Relationship Id="rId14" Type="http://schemas.openxmlformats.org/officeDocument/2006/relationships/hyperlink" Target="https://github.com/ZacAllen/flags-of-euro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th%20Zealo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F58404E61460A9A2B2B86D147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4345A-4730-4985-8341-5DF06E543B58}"/>
      </w:docPartPr>
      <w:docPartBody>
        <w:p w:rsidR="00F00EC1" w:rsidRDefault="00F00EC1">
          <w:pPr>
            <w:pStyle w:val="A7CF58404E61460A9A2B2B86D14701EE"/>
          </w:pPr>
          <w:r>
            <w:t>Education</w:t>
          </w:r>
        </w:p>
      </w:docPartBody>
    </w:docPart>
    <w:docPart>
      <w:docPartPr>
        <w:name w:val="F9AB9F37203743A69E028ADCC7F69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63DFE-773E-4E4C-8C56-8B01E6C9D8EC}"/>
      </w:docPartPr>
      <w:docPartBody>
        <w:p w:rsidR="00F00EC1" w:rsidRDefault="00F00EC1">
          <w:pPr>
            <w:pStyle w:val="F9AB9F37203743A69E028ADCC7F69A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C1"/>
    <w:rsid w:val="000A52CB"/>
    <w:rsid w:val="000C4A22"/>
    <w:rsid w:val="00100C14"/>
    <w:rsid w:val="00131D7A"/>
    <w:rsid w:val="00162BCE"/>
    <w:rsid w:val="001811F6"/>
    <w:rsid w:val="00200F8B"/>
    <w:rsid w:val="0026497B"/>
    <w:rsid w:val="002A3778"/>
    <w:rsid w:val="002D06D4"/>
    <w:rsid w:val="002D4225"/>
    <w:rsid w:val="003A64FB"/>
    <w:rsid w:val="003E626A"/>
    <w:rsid w:val="00464ED2"/>
    <w:rsid w:val="004B7579"/>
    <w:rsid w:val="004F41E0"/>
    <w:rsid w:val="00561E44"/>
    <w:rsid w:val="005E5F97"/>
    <w:rsid w:val="005E738D"/>
    <w:rsid w:val="006051E2"/>
    <w:rsid w:val="00652128"/>
    <w:rsid w:val="00680EC8"/>
    <w:rsid w:val="006A76E2"/>
    <w:rsid w:val="007044D5"/>
    <w:rsid w:val="00765D2E"/>
    <w:rsid w:val="00790C8A"/>
    <w:rsid w:val="008019AD"/>
    <w:rsid w:val="008215B4"/>
    <w:rsid w:val="0083546C"/>
    <w:rsid w:val="00866FCD"/>
    <w:rsid w:val="008851F2"/>
    <w:rsid w:val="00885E0B"/>
    <w:rsid w:val="00887534"/>
    <w:rsid w:val="008D42C1"/>
    <w:rsid w:val="00970E88"/>
    <w:rsid w:val="009C1954"/>
    <w:rsid w:val="00A3038E"/>
    <w:rsid w:val="00A57BED"/>
    <w:rsid w:val="00B152E0"/>
    <w:rsid w:val="00B32A21"/>
    <w:rsid w:val="00B737C7"/>
    <w:rsid w:val="00B9228F"/>
    <w:rsid w:val="00BA4475"/>
    <w:rsid w:val="00BA5B19"/>
    <w:rsid w:val="00BF7091"/>
    <w:rsid w:val="00BF75E6"/>
    <w:rsid w:val="00C11AEB"/>
    <w:rsid w:val="00C97B30"/>
    <w:rsid w:val="00CD31F4"/>
    <w:rsid w:val="00D06C1A"/>
    <w:rsid w:val="00D22528"/>
    <w:rsid w:val="00D260BF"/>
    <w:rsid w:val="00DE3D31"/>
    <w:rsid w:val="00E60DAD"/>
    <w:rsid w:val="00E86255"/>
    <w:rsid w:val="00E961AF"/>
    <w:rsid w:val="00EC07B5"/>
    <w:rsid w:val="00EF3952"/>
    <w:rsid w:val="00F00EC1"/>
    <w:rsid w:val="00F413EE"/>
    <w:rsid w:val="00FD7978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CF58404E61460A9A2B2B86D14701EE">
    <w:name w:val="A7CF58404E61460A9A2B2B86D14701EE"/>
  </w:style>
  <w:style w:type="paragraph" w:customStyle="1" w:styleId="F9AB9F37203743A69E028ADCC7F69AF1">
    <w:name w:val="F9AB9F37203743A69E028ADCC7F69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679748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68D1-2742-4E1B-8F63-9904CCE5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2073</TotalTime>
  <Pages>1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Zealous</dc:creator>
  <cp:keywords/>
  <dc:description/>
  <cp:lastModifiedBy>Zach</cp:lastModifiedBy>
  <cp:revision>14</cp:revision>
  <cp:lastPrinted>2019-10-13T22:58:00Z</cp:lastPrinted>
  <dcterms:created xsi:type="dcterms:W3CDTF">2021-12-14T21:39:00Z</dcterms:created>
  <dcterms:modified xsi:type="dcterms:W3CDTF">2022-03-16T09:02:00Z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-92050552</vt:i4>
  </property>
</Properties>
</file>